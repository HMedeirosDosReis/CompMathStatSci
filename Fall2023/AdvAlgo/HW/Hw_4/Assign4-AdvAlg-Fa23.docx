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72F" w:rsidRDefault="00D73219" w:rsidP="006D4D51">
      <w:pPr>
        <w:jc w:val="center"/>
        <w:rPr>
          <w:rStyle w:val="StyleCalibri"/>
          <w:b/>
        </w:rPr>
      </w:pPr>
      <w:r>
        <w:rPr>
          <w:rStyle w:val="StyleCalibri"/>
          <w:b/>
        </w:rPr>
        <w:t>Dynamic Programming - Graphs</w:t>
      </w:r>
    </w:p>
    <w:p w:rsidR="006D4D51" w:rsidRDefault="006D4D51" w:rsidP="006D4D51">
      <w:pPr>
        <w:jc w:val="center"/>
        <w:rPr>
          <w:rStyle w:val="StyleCalibri"/>
          <w:u w:val="single"/>
        </w:rPr>
      </w:pPr>
    </w:p>
    <w:p w:rsidR="003431DD" w:rsidRPr="000475BC" w:rsidRDefault="006005C3" w:rsidP="00C57FDA">
      <w:pPr>
        <w:jc w:val="center"/>
        <w:rPr>
          <w:rStyle w:val="StyleCalibri"/>
          <w:u w:val="single"/>
        </w:rPr>
      </w:pPr>
      <w:r>
        <w:rPr>
          <w:rStyle w:val="StyleCalibri"/>
          <w:u w:val="single"/>
        </w:rPr>
        <w:t>Advanced Algorithms – Assign#</w:t>
      </w:r>
      <w:r w:rsidR="00D73219">
        <w:rPr>
          <w:rStyle w:val="StyleCalibri"/>
          <w:u w:val="single"/>
        </w:rPr>
        <w:t>4</w:t>
      </w:r>
    </w:p>
    <w:p w:rsidR="003431DD" w:rsidRDefault="003431DD"/>
    <w:p w:rsidR="006005C3" w:rsidRPr="006005C3" w:rsidRDefault="006005C3" w:rsidP="00D73219">
      <w:r>
        <w:br/>
      </w:r>
    </w:p>
    <w:p w:rsidR="00D73219" w:rsidRDefault="00D73219" w:rsidP="00D73219">
      <w:pPr>
        <w:ind w:left="720"/>
      </w:pPr>
      <w:r>
        <w:br/>
      </w:r>
      <w:r>
        <w:rPr>
          <w:noProof/>
          <w:lang w:eastAsia="en-US"/>
        </w:rPr>
        <w:drawing>
          <wp:inline distT="0" distB="0" distL="0" distR="0" wp14:anchorId="48F5E489" wp14:editId="5D270958">
            <wp:extent cx="6443330" cy="384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7367" cy="385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5C3" w:rsidRDefault="00D73219" w:rsidP="00D73219">
      <w:pPr>
        <w:pStyle w:val="ListParagraph"/>
        <w:numPr>
          <w:ilvl w:val="0"/>
          <w:numId w:val="7"/>
        </w:numPr>
      </w:pPr>
      <w:r>
        <w:t>Include a dry run of your algorithm with some sample data and show your work.</w:t>
      </w:r>
      <w:r>
        <w:br/>
      </w:r>
    </w:p>
    <w:p w:rsidR="00CD1B86" w:rsidRDefault="00D73219" w:rsidP="00D73219">
      <w:pPr>
        <w:pStyle w:val="ListParagraph"/>
        <w:numPr>
          <w:ilvl w:val="0"/>
          <w:numId w:val="7"/>
        </w:numPr>
      </w:pPr>
      <w:r>
        <w:t xml:space="preserve">Implement the algorithm in a programming language of your choice, and be sure to include </w:t>
      </w:r>
      <w:r w:rsidR="00FB6EE5">
        <w:t xml:space="preserve">screenshots of </w:t>
      </w:r>
      <w:r>
        <w:t xml:space="preserve">sample executions of </w:t>
      </w:r>
      <w:r w:rsidR="00FB6EE5">
        <w:t>your program in a test case report.</w:t>
      </w:r>
      <w:r w:rsidR="0013312B">
        <w:br/>
      </w:r>
      <w:r w:rsidR="006D4D51">
        <w:br/>
      </w:r>
    </w:p>
    <w:p w:rsidR="00930EE0" w:rsidRDefault="00255563" w:rsidP="00255563">
      <w:r w:rsidRPr="00B67604">
        <w:rPr>
          <w:b/>
          <w:bCs/>
        </w:rPr>
        <w:t>Submission</w:t>
      </w:r>
      <w:r w:rsidRPr="00B67604">
        <w:t xml:space="preserve">: </w:t>
      </w:r>
      <w:bookmarkStart w:id="0" w:name="_GoBack"/>
      <w:bookmarkEnd w:id="0"/>
    </w:p>
    <w:p w:rsidR="00255563" w:rsidRPr="00B67604" w:rsidRDefault="00930EE0" w:rsidP="00255563">
      <w:r>
        <w:t xml:space="preserve">Please </w:t>
      </w:r>
      <w:r w:rsidR="008963CC">
        <w:t>upload your solution</w:t>
      </w:r>
      <w:r>
        <w:t xml:space="preserve"> file</w:t>
      </w:r>
      <w:r w:rsidR="00370C52">
        <w:t>s</w:t>
      </w:r>
      <w:r w:rsidR="00CD1B86">
        <w:t xml:space="preserve"> to d2l by the due date.</w:t>
      </w:r>
    </w:p>
    <w:p w:rsidR="00C12FEB" w:rsidRDefault="00C12FEB" w:rsidP="00435CB1">
      <w:pPr>
        <w:rPr>
          <w:rStyle w:val="StyleCalibri"/>
        </w:rPr>
      </w:pPr>
    </w:p>
    <w:sectPr w:rsidR="00C12FEB" w:rsidSect="003C2FFA">
      <w:head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F16" w:rsidRDefault="00395F16">
      <w:r>
        <w:separator/>
      </w:r>
    </w:p>
    <w:p w:rsidR="00395F16" w:rsidRDefault="00395F16"/>
    <w:p w:rsidR="00395F16" w:rsidRDefault="00395F16"/>
    <w:p w:rsidR="00395F16" w:rsidRDefault="00395F16" w:rsidP="00757E23"/>
    <w:p w:rsidR="00395F16" w:rsidRDefault="00395F16" w:rsidP="00757E23"/>
    <w:p w:rsidR="00395F16" w:rsidRDefault="00395F16" w:rsidP="00757E23"/>
    <w:p w:rsidR="00395F16" w:rsidRDefault="00395F16" w:rsidP="00255563"/>
    <w:p w:rsidR="00395F16" w:rsidRDefault="00395F16"/>
    <w:p w:rsidR="00395F16" w:rsidRDefault="00395F16"/>
    <w:p w:rsidR="00395F16" w:rsidRDefault="00395F16"/>
    <w:p w:rsidR="00395F16" w:rsidRDefault="00395F16" w:rsidP="0013312B"/>
    <w:p w:rsidR="00395F16" w:rsidRDefault="00395F16" w:rsidP="0013312B"/>
    <w:p w:rsidR="00395F16" w:rsidRDefault="00395F16"/>
    <w:p w:rsidR="00395F16" w:rsidRDefault="00395F16" w:rsidP="007167F3"/>
    <w:p w:rsidR="00395F16" w:rsidRDefault="00395F16"/>
  </w:endnote>
  <w:endnote w:type="continuationSeparator" w:id="0">
    <w:p w:rsidR="00395F16" w:rsidRDefault="00395F16">
      <w:r>
        <w:continuationSeparator/>
      </w:r>
    </w:p>
    <w:p w:rsidR="00395F16" w:rsidRDefault="00395F16"/>
    <w:p w:rsidR="00395F16" w:rsidRDefault="00395F16"/>
    <w:p w:rsidR="00395F16" w:rsidRDefault="00395F16" w:rsidP="00757E23"/>
    <w:p w:rsidR="00395F16" w:rsidRDefault="00395F16" w:rsidP="00757E23"/>
    <w:p w:rsidR="00395F16" w:rsidRDefault="00395F16" w:rsidP="00757E23"/>
    <w:p w:rsidR="00395F16" w:rsidRDefault="00395F16" w:rsidP="00255563"/>
    <w:p w:rsidR="00395F16" w:rsidRDefault="00395F16"/>
    <w:p w:rsidR="00395F16" w:rsidRDefault="00395F16"/>
    <w:p w:rsidR="00395F16" w:rsidRDefault="00395F16"/>
    <w:p w:rsidR="00395F16" w:rsidRDefault="00395F16" w:rsidP="0013312B"/>
    <w:p w:rsidR="00395F16" w:rsidRDefault="00395F16" w:rsidP="0013312B"/>
    <w:p w:rsidR="00395F16" w:rsidRDefault="00395F16"/>
    <w:p w:rsidR="00395F16" w:rsidRDefault="00395F16" w:rsidP="007167F3"/>
    <w:p w:rsidR="00395F16" w:rsidRDefault="00395F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63F9" w:rsidRPr="008469F1" w:rsidRDefault="006D4D51" w:rsidP="008469F1">
    <w:pPr>
      <w:pStyle w:val="Footer"/>
      <w:tabs>
        <w:tab w:val="left" w:pos="6225"/>
        <w:tab w:val="right" w:pos="9648"/>
      </w:tabs>
      <w:rPr>
        <w:rFonts w:ascii="Verdana" w:hAnsi="Verdana"/>
        <w:i/>
        <w:iCs/>
        <w:sz w:val="20"/>
        <w:szCs w:val="20"/>
      </w:rPr>
    </w:pPr>
    <w:r>
      <w:rPr>
        <w:rFonts w:ascii="Verdana" w:hAnsi="Verdana"/>
        <w:i/>
        <w:iCs/>
        <w:sz w:val="20"/>
        <w:szCs w:val="20"/>
      </w:rPr>
      <w:tab/>
    </w:r>
    <w:r w:rsidR="008469F1">
      <w:rPr>
        <w:rFonts w:ascii="Verdana" w:hAnsi="Verdana"/>
        <w:i/>
        <w:iCs/>
        <w:sz w:val="20"/>
        <w:szCs w:val="20"/>
      </w:rPr>
      <w:tab/>
    </w:r>
    <w:r w:rsidR="00255563">
      <w:rPr>
        <w:rFonts w:ascii="Verdana" w:hAnsi="Verdana"/>
        <w:i/>
        <w:iCs/>
        <w:sz w:val="20"/>
        <w:szCs w:val="20"/>
      </w:rPr>
      <w:tab/>
    </w:r>
    <w:r w:rsidR="00255563">
      <w:rPr>
        <w:rFonts w:ascii="Verdana" w:hAnsi="Verdana"/>
        <w:i/>
        <w:iCs/>
        <w:sz w:val="20"/>
        <w:szCs w:val="20"/>
      </w:rPr>
      <w:tab/>
    </w:r>
    <w:r w:rsidR="00AC63F9" w:rsidRPr="002B67D1">
      <w:rPr>
        <w:rFonts w:ascii="Verdana" w:hAnsi="Verdana"/>
        <w:i/>
        <w:iCs/>
        <w:sz w:val="20"/>
        <w:szCs w:val="20"/>
      </w:rPr>
      <w:t xml:space="preserve">Page </w:t>
    </w:r>
    <w:r w:rsidR="00AC63F9" w:rsidRPr="002B67D1">
      <w:rPr>
        <w:rStyle w:val="PageNumber"/>
        <w:rFonts w:ascii="Verdana" w:hAnsi="Verdana"/>
        <w:i/>
        <w:iCs/>
        <w:sz w:val="20"/>
        <w:szCs w:val="20"/>
      </w:rPr>
      <w:fldChar w:fldCharType="begin"/>
    </w:r>
    <w:r w:rsidR="00AC63F9" w:rsidRPr="002B67D1">
      <w:rPr>
        <w:rStyle w:val="PageNumber"/>
        <w:rFonts w:ascii="Verdana" w:hAnsi="Verdana"/>
        <w:i/>
        <w:iCs/>
        <w:sz w:val="20"/>
        <w:szCs w:val="20"/>
      </w:rPr>
      <w:instrText xml:space="preserve"> PAGE </w:instrText>
    </w:r>
    <w:r w:rsidR="00AC63F9" w:rsidRPr="002B67D1">
      <w:rPr>
        <w:rStyle w:val="PageNumber"/>
        <w:rFonts w:ascii="Verdana" w:hAnsi="Verdana"/>
        <w:i/>
        <w:iCs/>
        <w:sz w:val="20"/>
        <w:szCs w:val="20"/>
      </w:rPr>
      <w:fldChar w:fldCharType="separate"/>
    </w:r>
    <w:r w:rsidR="00C57FDA">
      <w:rPr>
        <w:rStyle w:val="PageNumber"/>
        <w:rFonts w:ascii="Verdana" w:hAnsi="Verdana"/>
        <w:i/>
        <w:iCs/>
        <w:noProof/>
        <w:sz w:val="20"/>
        <w:szCs w:val="20"/>
      </w:rPr>
      <w:t>1</w:t>
    </w:r>
    <w:r w:rsidR="00AC63F9" w:rsidRPr="002B67D1">
      <w:rPr>
        <w:rStyle w:val="PageNumber"/>
        <w:rFonts w:ascii="Verdana" w:hAnsi="Verdana"/>
        <w:i/>
        <w:iCs/>
        <w:sz w:val="20"/>
        <w:szCs w:val="20"/>
      </w:rPr>
      <w:fldChar w:fldCharType="end"/>
    </w:r>
    <w:r w:rsidR="00AC63F9" w:rsidRPr="002B67D1">
      <w:rPr>
        <w:rStyle w:val="PageNumber"/>
        <w:rFonts w:ascii="Verdana" w:hAnsi="Verdana"/>
        <w:i/>
        <w:iCs/>
        <w:sz w:val="20"/>
        <w:szCs w:val="20"/>
      </w:rPr>
      <w:t xml:space="preserve"> of </w:t>
    </w:r>
    <w:r w:rsidR="00AC63F9" w:rsidRPr="002B67D1">
      <w:rPr>
        <w:rStyle w:val="PageNumber"/>
        <w:rFonts w:ascii="Verdana" w:hAnsi="Verdana"/>
        <w:i/>
        <w:iCs/>
        <w:sz w:val="20"/>
        <w:szCs w:val="20"/>
      </w:rPr>
      <w:fldChar w:fldCharType="begin"/>
    </w:r>
    <w:r w:rsidR="00AC63F9" w:rsidRPr="002B67D1">
      <w:rPr>
        <w:rStyle w:val="PageNumber"/>
        <w:rFonts w:ascii="Verdana" w:hAnsi="Verdana"/>
        <w:i/>
        <w:iCs/>
        <w:sz w:val="20"/>
        <w:szCs w:val="20"/>
      </w:rPr>
      <w:instrText xml:space="preserve"> NUMPAGES </w:instrText>
    </w:r>
    <w:r w:rsidR="00AC63F9" w:rsidRPr="002B67D1">
      <w:rPr>
        <w:rStyle w:val="PageNumber"/>
        <w:rFonts w:ascii="Verdana" w:hAnsi="Verdana"/>
        <w:i/>
        <w:iCs/>
        <w:sz w:val="20"/>
        <w:szCs w:val="20"/>
      </w:rPr>
      <w:fldChar w:fldCharType="separate"/>
    </w:r>
    <w:r w:rsidR="00C57FDA">
      <w:rPr>
        <w:rStyle w:val="PageNumber"/>
        <w:rFonts w:ascii="Verdana" w:hAnsi="Verdana"/>
        <w:i/>
        <w:iCs/>
        <w:noProof/>
        <w:sz w:val="20"/>
        <w:szCs w:val="20"/>
      </w:rPr>
      <w:t>1</w:t>
    </w:r>
    <w:r w:rsidR="00AC63F9" w:rsidRPr="002B67D1">
      <w:rPr>
        <w:rStyle w:val="PageNumber"/>
        <w:rFonts w:ascii="Verdana" w:hAnsi="Verdana"/>
        <w:i/>
        <w:iCs/>
        <w:sz w:val="20"/>
        <w:szCs w:val="20"/>
      </w:rPr>
      <w:fldChar w:fldCharType="end"/>
    </w:r>
  </w:p>
  <w:p w:rsidR="00000000" w:rsidRDefault="00395F1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F16" w:rsidRDefault="00395F16">
      <w:r>
        <w:separator/>
      </w:r>
    </w:p>
    <w:p w:rsidR="00395F16" w:rsidRDefault="00395F16"/>
    <w:p w:rsidR="00395F16" w:rsidRDefault="00395F16"/>
    <w:p w:rsidR="00395F16" w:rsidRDefault="00395F16" w:rsidP="00757E23"/>
    <w:p w:rsidR="00395F16" w:rsidRDefault="00395F16" w:rsidP="00757E23"/>
    <w:p w:rsidR="00395F16" w:rsidRDefault="00395F16" w:rsidP="00757E23"/>
    <w:p w:rsidR="00395F16" w:rsidRDefault="00395F16" w:rsidP="00255563"/>
    <w:p w:rsidR="00395F16" w:rsidRDefault="00395F16"/>
    <w:p w:rsidR="00395F16" w:rsidRDefault="00395F16"/>
    <w:p w:rsidR="00395F16" w:rsidRDefault="00395F16"/>
    <w:p w:rsidR="00395F16" w:rsidRDefault="00395F16" w:rsidP="0013312B"/>
    <w:p w:rsidR="00395F16" w:rsidRDefault="00395F16" w:rsidP="0013312B"/>
    <w:p w:rsidR="00395F16" w:rsidRDefault="00395F16"/>
    <w:p w:rsidR="00395F16" w:rsidRDefault="00395F16" w:rsidP="007167F3"/>
    <w:p w:rsidR="00395F16" w:rsidRDefault="00395F16"/>
  </w:footnote>
  <w:footnote w:type="continuationSeparator" w:id="0">
    <w:p w:rsidR="00395F16" w:rsidRDefault="00395F16">
      <w:r>
        <w:continuationSeparator/>
      </w:r>
    </w:p>
    <w:p w:rsidR="00395F16" w:rsidRDefault="00395F16"/>
    <w:p w:rsidR="00395F16" w:rsidRDefault="00395F16"/>
    <w:p w:rsidR="00395F16" w:rsidRDefault="00395F16" w:rsidP="00757E23"/>
    <w:p w:rsidR="00395F16" w:rsidRDefault="00395F16" w:rsidP="00757E23"/>
    <w:p w:rsidR="00395F16" w:rsidRDefault="00395F16" w:rsidP="00757E23"/>
    <w:p w:rsidR="00395F16" w:rsidRDefault="00395F16" w:rsidP="00255563"/>
    <w:p w:rsidR="00395F16" w:rsidRDefault="00395F16"/>
    <w:p w:rsidR="00395F16" w:rsidRDefault="00395F16"/>
    <w:p w:rsidR="00395F16" w:rsidRDefault="00395F16"/>
    <w:p w:rsidR="00395F16" w:rsidRDefault="00395F16" w:rsidP="0013312B"/>
    <w:p w:rsidR="00395F16" w:rsidRDefault="00395F16" w:rsidP="0013312B"/>
    <w:p w:rsidR="00395F16" w:rsidRDefault="00395F16"/>
    <w:p w:rsidR="00395F16" w:rsidRDefault="00395F16" w:rsidP="007167F3"/>
    <w:p w:rsidR="00395F16" w:rsidRDefault="00395F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63F9" w:rsidRDefault="00AC63F9"/>
  <w:p w:rsidR="00AC63F9" w:rsidRDefault="00AC63F9"/>
  <w:p w:rsidR="00AC63F9" w:rsidRDefault="00AC63F9" w:rsidP="00757E23"/>
  <w:p w:rsidR="00AC63F9" w:rsidRDefault="00AC63F9" w:rsidP="00757E23"/>
  <w:p w:rsidR="00AC63F9" w:rsidRDefault="00AC63F9" w:rsidP="00757E23"/>
  <w:p w:rsidR="00AC63F9" w:rsidRDefault="00AC63F9" w:rsidP="00255563"/>
  <w:p w:rsidR="00AC63F9" w:rsidRDefault="00AC63F9" w:rsidP="00255563"/>
  <w:p w:rsidR="00AC63F9" w:rsidRDefault="00AC63F9" w:rsidP="00CC57D7"/>
  <w:p w:rsidR="00AC63F9" w:rsidRDefault="00AC63F9" w:rsidP="0099567E"/>
  <w:p w:rsidR="00AC63F9" w:rsidRDefault="00AC63F9" w:rsidP="0013312B"/>
  <w:p w:rsidR="00AC63F9" w:rsidRDefault="00AC63F9" w:rsidP="0013312B"/>
  <w:p w:rsidR="00AC63F9" w:rsidRDefault="00AC63F9" w:rsidP="0013312B"/>
  <w:p w:rsidR="00AC63F9" w:rsidRDefault="00AC63F9" w:rsidP="007167F3"/>
  <w:p w:rsidR="00000000" w:rsidRDefault="00395F1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A6C48"/>
    <w:multiLevelType w:val="hybridMultilevel"/>
    <w:tmpl w:val="40A41D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D9D0232"/>
    <w:multiLevelType w:val="hybridMultilevel"/>
    <w:tmpl w:val="65F600AC"/>
    <w:lvl w:ilvl="0" w:tplc="02C47BB6">
      <w:start w:val="3"/>
      <w:numFmt w:val="lowerLetter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085121"/>
    <w:multiLevelType w:val="hybridMultilevel"/>
    <w:tmpl w:val="D14E54BA"/>
    <w:lvl w:ilvl="0" w:tplc="BED6BD12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CF87929"/>
    <w:multiLevelType w:val="hybridMultilevel"/>
    <w:tmpl w:val="98D4669A"/>
    <w:lvl w:ilvl="0" w:tplc="AF9C602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524EC6"/>
    <w:multiLevelType w:val="hybridMultilevel"/>
    <w:tmpl w:val="32540D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A15A5"/>
    <w:multiLevelType w:val="hybridMultilevel"/>
    <w:tmpl w:val="32540D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846A20"/>
    <w:multiLevelType w:val="hybridMultilevel"/>
    <w:tmpl w:val="32540D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1DD"/>
    <w:rsid w:val="000325C6"/>
    <w:rsid w:val="000475BC"/>
    <w:rsid w:val="00091B52"/>
    <w:rsid w:val="000A307A"/>
    <w:rsid w:val="000B1B9C"/>
    <w:rsid w:val="000D1073"/>
    <w:rsid w:val="00103C91"/>
    <w:rsid w:val="0013312B"/>
    <w:rsid w:val="001C4005"/>
    <w:rsid w:val="001D30BC"/>
    <w:rsid w:val="00255563"/>
    <w:rsid w:val="002571EB"/>
    <w:rsid w:val="00257AC1"/>
    <w:rsid w:val="0026207A"/>
    <w:rsid w:val="002632D6"/>
    <w:rsid w:val="00285350"/>
    <w:rsid w:val="00291C10"/>
    <w:rsid w:val="002B67D1"/>
    <w:rsid w:val="002B6924"/>
    <w:rsid w:val="002C54E6"/>
    <w:rsid w:val="002E2E63"/>
    <w:rsid w:val="00307776"/>
    <w:rsid w:val="0032694B"/>
    <w:rsid w:val="003431DD"/>
    <w:rsid w:val="00370C52"/>
    <w:rsid w:val="00395F16"/>
    <w:rsid w:val="00397258"/>
    <w:rsid w:val="003A0AB4"/>
    <w:rsid w:val="003C2FFA"/>
    <w:rsid w:val="003D384C"/>
    <w:rsid w:val="003D7934"/>
    <w:rsid w:val="003E375C"/>
    <w:rsid w:val="003E772F"/>
    <w:rsid w:val="0043561F"/>
    <w:rsid w:val="00435CB1"/>
    <w:rsid w:val="00465130"/>
    <w:rsid w:val="00476AF6"/>
    <w:rsid w:val="00495FA9"/>
    <w:rsid w:val="004B2357"/>
    <w:rsid w:val="004E44CA"/>
    <w:rsid w:val="00501A19"/>
    <w:rsid w:val="00566937"/>
    <w:rsid w:val="005A4D7E"/>
    <w:rsid w:val="005C31A4"/>
    <w:rsid w:val="005C3826"/>
    <w:rsid w:val="005D0449"/>
    <w:rsid w:val="005F0F84"/>
    <w:rsid w:val="005F319D"/>
    <w:rsid w:val="005F4FA3"/>
    <w:rsid w:val="006005C3"/>
    <w:rsid w:val="00610996"/>
    <w:rsid w:val="00617FFD"/>
    <w:rsid w:val="006207D2"/>
    <w:rsid w:val="00646110"/>
    <w:rsid w:val="006B6E90"/>
    <w:rsid w:val="006D4D51"/>
    <w:rsid w:val="007167F3"/>
    <w:rsid w:val="0074708E"/>
    <w:rsid w:val="00757E23"/>
    <w:rsid w:val="00763468"/>
    <w:rsid w:val="00765CA2"/>
    <w:rsid w:val="0076702D"/>
    <w:rsid w:val="00780F08"/>
    <w:rsid w:val="007B4B86"/>
    <w:rsid w:val="007D215A"/>
    <w:rsid w:val="008469F1"/>
    <w:rsid w:val="008620CF"/>
    <w:rsid w:val="008923DC"/>
    <w:rsid w:val="008963CC"/>
    <w:rsid w:val="008D7591"/>
    <w:rsid w:val="008F0252"/>
    <w:rsid w:val="00930EE0"/>
    <w:rsid w:val="00943891"/>
    <w:rsid w:val="00944C0E"/>
    <w:rsid w:val="0095159E"/>
    <w:rsid w:val="00984CD0"/>
    <w:rsid w:val="0099567E"/>
    <w:rsid w:val="009F2FF9"/>
    <w:rsid w:val="00A3093F"/>
    <w:rsid w:val="00A34B83"/>
    <w:rsid w:val="00A55057"/>
    <w:rsid w:val="00A94969"/>
    <w:rsid w:val="00A978BC"/>
    <w:rsid w:val="00AC63F9"/>
    <w:rsid w:val="00B1390C"/>
    <w:rsid w:val="00B41813"/>
    <w:rsid w:val="00B50FBF"/>
    <w:rsid w:val="00B852F4"/>
    <w:rsid w:val="00BE3789"/>
    <w:rsid w:val="00BF6A92"/>
    <w:rsid w:val="00BF6FED"/>
    <w:rsid w:val="00C12FEB"/>
    <w:rsid w:val="00C2293B"/>
    <w:rsid w:val="00C36DB3"/>
    <w:rsid w:val="00C46F20"/>
    <w:rsid w:val="00C57FDA"/>
    <w:rsid w:val="00C6371F"/>
    <w:rsid w:val="00CC57D7"/>
    <w:rsid w:val="00CC5CAD"/>
    <w:rsid w:val="00CD1B86"/>
    <w:rsid w:val="00D32ABD"/>
    <w:rsid w:val="00D33F3B"/>
    <w:rsid w:val="00D47E41"/>
    <w:rsid w:val="00D56F8D"/>
    <w:rsid w:val="00D73219"/>
    <w:rsid w:val="00DF7D58"/>
    <w:rsid w:val="00E1426B"/>
    <w:rsid w:val="00E4789D"/>
    <w:rsid w:val="00E85F07"/>
    <w:rsid w:val="00EC43D9"/>
    <w:rsid w:val="00EE0726"/>
    <w:rsid w:val="00F14C45"/>
    <w:rsid w:val="00F24E79"/>
    <w:rsid w:val="00F436A1"/>
    <w:rsid w:val="00F7279B"/>
    <w:rsid w:val="00F917DC"/>
    <w:rsid w:val="00F94898"/>
    <w:rsid w:val="00FA75C6"/>
    <w:rsid w:val="00FB6EE5"/>
    <w:rsid w:val="00FD2260"/>
    <w:rsid w:val="00FD501A"/>
    <w:rsid w:val="00FE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73801C"/>
  <w15:chartTrackingRefBased/>
  <w15:docId w15:val="{45CC8342-52EC-4642-A585-8D56B5AC8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C36DB3"/>
    <w:rPr>
      <w:rFonts w:ascii="Calibri" w:hAnsi="Calibri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923DC"/>
    <w:rPr>
      <w:color w:val="0000FF"/>
      <w:u w:val="single"/>
      <w:em w:val="none"/>
    </w:rPr>
  </w:style>
  <w:style w:type="character" w:styleId="FollowedHyperlink">
    <w:name w:val="FollowedHyperlink"/>
    <w:rsid w:val="00495FA9"/>
    <w:rPr>
      <w:color w:val="auto"/>
      <w:u w:val="single"/>
    </w:rPr>
  </w:style>
  <w:style w:type="paragraph" w:customStyle="1" w:styleId="BodyText1">
    <w:name w:val="Body Text1"/>
    <w:basedOn w:val="Normal"/>
    <w:rsid w:val="00495FA9"/>
    <w:pPr>
      <w:spacing w:after="120"/>
      <w:jc w:val="both"/>
    </w:pPr>
    <w:rPr>
      <w:rFonts w:eastAsia="Times New Roman"/>
      <w:lang w:val="el-GR" w:eastAsia="el-GR"/>
    </w:rPr>
  </w:style>
  <w:style w:type="paragraph" w:styleId="Footer">
    <w:name w:val="footer"/>
    <w:basedOn w:val="Normal"/>
    <w:rsid w:val="00E85F07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E85F07"/>
    <w:pPr>
      <w:tabs>
        <w:tab w:val="center" w:pos="4320"/>
        <w:tab w:val="right" w:pos="8640"/>
      </w:tabs>
    </w:pPr>
  </w:style>
  <w:style w:type="character" w:styleId="HTMLCode">
    <w:name w:val="HTML Code"/>
    <w:rsid w:val="00E85F07"/>
    <w:rPr>
      <w:rFonts w:ascii="Courier New" w:eastAsia="PMingLiU" w:hAnsi="Courier New" w:cs="Courier New"/>
      <w:sz w:val="20"/>
      <w:szCs w:val="20"/>
    </w:rPr>
  </w:style>
  <w:style w:type="character" w:styleId="PageNumber">
    <w:name w:val="page number"/>
    <w:basedOn w:val="DefaultParagraphFont"/>
    <w:rsid w:val="00E85F07"/>
  </w:style>
  <w:style w:type="paragraph" w:customStyle="1" w:styleId="StyleLatinCourierNewComplexCourierNew105ptComplex">
    <w:name w:val="Style (Latin) Courier New (Complex) Courier New 10.5 pt (Complex..."/>
    <w:basedOn w:val="Normal"/>
    <w:link w:val="StyleLatinCourierNewComplexCourierNew105ptComplexChar"/>
    <w:autoRedefine/>
    <w:rsid w:val="00E85F07"/>
    <w:pPr>
      <w:jc w:val="both"/>
    </w:pPr>
    <w:rPr>
      <w:rFonts w:ascii="Courier New" w:hAnsi="Courier New" w:cs="Courier New"/>
      <w:bCs/>
      <w:sz w:val="21"/>
      <w:szCs w:val="21"/>
    </w:rPr>
  </w:style>
  <w:style w:type="character" w:customStyle="1" w:styleId="StyleLatinCourierNewComplexCourierNew105ptComplexChar">
    <w:name w:val="Style (Latin) Courier New (Complex) Courier New 10.5 pt (Complex... Char"/>
    <w:link w:val="StyleLatinCourierNewComplexCourierNew105ptComplex"/>
    <w:rsid w:val="00E85F07"/>
    <w:rPr>
      <w:rFonts w:ascii="Courier New" w:eastAsia="PMingLiU" w:hAnsi="Courier New" w:cs="Courier New"/>
      <w:bCs/>
      <w:sz w:val="21"/>
      <w:szCs w:val="21"/>
      <w:lang w:val="en-US" w:eastAsia="zh-TW" w:bidi="ar-SA"/>
    </w:rPr>
  </w:style>
  <w:style w:type="table" w:styleId="TableGrid">
    <w:name w:val="Table Grid"/>
    <w:basedOn w:val="TableNormal"/>
    <w:rsid w:val="005C3826"/>
    <w:rPr>
      <w:rFonts w:eastAsia="PMingLi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Verdana10pt">
    <w:name w:val="Style Verdana 10 pt"/>
    <w:rsid w:val="00BF6FED"/>
    <w:rPr>
      <w:rFonts w:ascii="Verdana" w:hAnsi="Verdana"/>
      <w:sz w:val="20"/>
      <w:szCs w:val="20"/>
    </w:rPr>
  </w:style>
  <w:style w:type="paragraph" w:customStyle="1" w:styleId="StyleLatinCourierNewComplexCourierNew10ptBoxSing">
    <w:name w:val="Style (Latin) Courier New (Complex) Courier New 10 pt Box: (Sing..."/>
    <w:basedOn w:val="Normal"/>
    <w:autoRedefine/>
    <w:rsid w:val="003431D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</w:pPr>
    <w:rPr>
      <w:rFonts w:ascii="Courier New" w:hAnsi="Courier New" w:cs="Courier New"/>
      <w:sz w:val="21"/>
      <w:szCs w:val="20"/>
    </w:rPr>
  </w:style>
  <w:style w:type="character" w:customStyle="1" w:styleId="StyleLatinCourierNewComplexCourierNew11pt">
    <w:name w:val="Style (Latin) Courier New (Complex) Courier New 11 pt"/>
    <w:rsid w:val="00495FA9"/>
    <w:rPr>
      <w:rFonts w:ascii="Courier New" w:hAnsi="Courier New" w:cs="Courier New"/>
      <w:sz w:val="22"/>
      <w:szCs w:val="22"/>
    </w:rPr>
  </w:style>
  <w:style w:type="character" w:customStyle="1" w:styleId="StyleCalibri">
    <w:name w:val="Style Calibri"/>
    <w:rsid w:val="000475BC"/>
    <w:rPr>
      <w:rFonts w:ascii="Calibri" w:hAnsi="Calibri"/>
    </w:rPr>
  </w:style>
  <w:style w:type="paragraph" w:customStyle="1" w:styleId="Style1">
    <w:name w:val="Style1"/>
    <w:basedOn w:val="Normal"/>
    <w:link w:val="Style1Char"/>
    <w:autoRedefine/>
    <w:rsid w:val="00C36DB3"/>
    <w:rPr>
      <w:rFonts w:cs="Tahoma"/>
      <w:szCs w:val="22"/>
    </w:rPr>
  </w:style>
  <w:style w:type="character" w:customStyle="1" w:styleId="Style1Char">
    <w:name w:val="Style1 Char"/>
    <w:link w:val="Style1"/>
    <w:rsid w:val="00C36DB3"/>
    <w:rPr>
      <w:rFonts w:eastAsia="MS Mincho" w:cs="Tahoma"/>
      <w:sz w:val="24"/>
      <w:szCs w:val="22"/>
      <w:lang w:val="en-US" w:eastAsia="ja-JP" w:bidi="ar-SA"/>
    </w:rPr>
  </w:style>
  <w:style w:type="character" w:customStyle="1" w:styleId="StyleLatinCourierNewComplexCourierNew10pt">
    <w:name w:val="Style (Latin) Courier New (Complex) Courier New 10 pt"/>
    <w:rsid w:val="00291C10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00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9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raveen\Application%20Data\Microsoft\Templates\La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Lab.dot</Template>
  <TotalTime>21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 61 - Assignment 1 (Spring 2009)</vt:lpstr>
    </vt:vector>
  </TitlesOfParts>
  <Company>Marquette University</Company>
  <LinksUpToDate>false</LinksUpToDate>
  <CharactersWithSpaces>380</CharactersWithSpaces>
  <SharedDoc>false</SharedDoc>
  <HLinks>
    <vt:vector size="12" baseType="variant">
      <vt:variant>
        <vt:i4>2162784</vt:i4>
      </vt:variant>
      <vt:variant>
        <vt:i4>3</vt:i4>
      </vt:variant>
      <vt:variant>
        <vt:i4>0</vt:i4>
      </vt:variant>
      <vt:variant>
        <vt:i4>5</vt:i4>
      </vt:variant>
      <vt:variant>
        <vt:lpwstr>PrefixAverage.java</vt:lpwstr>
      </vt:variant>
      <vt:variant>
        <vt:lpwstr/>
      </vt:variant>
      <vt:variant>
        <vt:i4>5505110</vt:i4>
      </vt:variant>
      <vt:variant>
        <vt:i4>0</vt:i4>
      </vt:variant>
      <vt:variant>
        <vt:i4>0</vt:i4>
      </vt:variant>
      <vt:variant>
        <vt:i4>5</vt:i4>
      </vt:variant>
      <vt:variant>
        <vt:lpwstr>http://cs-fundamentals.com/tech-interview/dsa/prefix-averages-algorithm-java-program.php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 61 - Assignment 1 (Spring 2009)</dc:title>
  <dc:subject/>
  <dc:creator>praveen</dc:creator>
  <cp:keywords/>
  <dc:description/>
  <cp:lastModifiedBy>Madiraju, Praveen</cp:lastModifiedBy>
  <cp:revision>6</cp:revision>
  <dcterms:created xsi:type="dcterms:W3CDTF">2023-08-31T19:04:00Z</dcterms:created>
  <dcterms:modified xsi:type="dcterms:W3CDTF">2023-11-02T17:24:00Z</dcterms:modified>
</cp:coreProperties>
</file>