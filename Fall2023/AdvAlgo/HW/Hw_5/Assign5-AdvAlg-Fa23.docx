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1DD" w:rsidRDefault="006005C3" w:rsidP="00C57FDA">
      <w:pPr>
        <w:jc w:val="center"/>
        <w:rPr>
          <w:rStyle w:val="StyleCalibri"/>
          <w:u w:val="single"/>
        </w:rPr>
      </w:pPr>
      <w:r>
        <w:rPr>
          <w:rStyle w:val="StyleCalibri"/>
          <w:u w:val="single"/>
        </w:rPr>
        <w:t>Advanced Algorithms – Assign#</w:t>
      </w:r>
      <w:r w:rsidR="007B163D">
        <w:rPr>
          <w:rStyle w:val="StyleCalibri"/>
          <w:u w:val="single"/>
        </w:rPr>
        <w:t>5</w:t>
      </w:r>
    </w:p>
    <w:p w:rsidR="007B163D" w:rsidRPr="000475BC" w:rsidRDefault="007B163D" w:rsidP="00C57FDA">
      <w:pPr>
        <w:jc w:val="center"/>
        <w:rPr>
          <w:rStyle w:val="StyleCalibri"/>
          <w:u w:val="single"/>
        </w:rPr>
      </w:pPr>
      <w:r>
        <w:rPr>
          <w:rStyle w:val="StyleCalibri"/>
          <w:u w:val="single"/>
        </w:rPr>
        <w:t>Report on class and student presentations</w:t>
      </w:r>
    </w:p>
    <w:p w:rsidR="003431DD" w:rsidRDefault="003431DD"/>
    <w:p w:rsidR="007B163D" w:rsidRDefault="007B163D" w:rsidP="00255563"/>
    <w:p w:rsidR="007B163D" w:rsidRDefault="007B163D" w:rsidP="007B163D">
      <w:r>
        <w:t>Write a report no less than two pages but no longer than five pages with single line spacing, 11-point font size covering the following items:</w:t>
      </w:r>
    </w:p>
    <w:p w:rsidR="007B163D" w:rsidRDefault="007B163D" w:rsidP="007B163D">
      <w:pPr>
        <w:pStyle w:val="ListParagraph"/>
        <w:numPr>
          <w:ilvl w:val="0"/>
          <w:numId w:val="9"/>
        </w:numPr>
      </w:pPr>
      <w:r w:rsidRPr="007B163D">
        <w:rPr>
          <w:b/>
        </w:rPr>
        <w:t>Class Report</w:t>
      </w:r>
      <w:r>
        <w:t>: Summarize the main concepts learned in the class. Provide examples or illustrations to support your understanding. Discuss how the course has influenced your perspective or thinking.  Also discuss how the material applies to real-world scenarios or practical situations. Reflect on your learning experience and identify areas where you feel confident and areas for improvement.</w:t>
      </w:r>
    </w:p>
    <w:p w:rsidR="007B163D" w:rsidRDefault="007B163D" w:rsidP="007B163D">
      <w:pPr>
        <w:pStyle w:val="ListParagraph"/>
        <w:numPr>
          <w:ilvl w:val="0"/>
          <w:numId w:val="9"/>
        </w:numPr>
      </w:pPr>
      <w:r>
        <w:rPr>
          <w:b/>
        </w:rPr>
        <w:t xml:space="preserve">Student Presentations </w:t>
      </w:r>
      <w:r w:rsidR="00497388">
        <w:rPr>
          <w:b/>
        </w:rPr>
        <w:t>Report:</w:t>
      </w:r>
      <w:r>
        <w:t xml:space="preserve"> </w:t>
      </w:r>
      <w:r w:rsidRPr="007B163D">
        <w:t>Pick</w:t>
      </w:r>
      <w:r>
        <w:t xml:space="preserve"> any two student presentations other than yours and sum</w:t>
      </w:r>
      <w:r w:rsidR="00497388">
        <w:t>marize the key findings from the student presentation</w:t>
      </w:r>
      <w:r w:rsidR="007800D9">
        <w:t>s</w:t>
      </w:r>
      <w:r w:rsidR="00497388">
        <w:t>. What did you like and what can be improved?</w:t>
      </w:r>
    </w:p>
    <w:p w:rsidR="007B163D" w:rsidRDefault="007B163D" w:rsidP="007B163D"/>
    <w:p w:rsidR="00930EE0" w:rsidRDefault="00255563" w:rsidP="00255563">
      <w:r w:rsidRPr="00B67604">
        <w:rPr>
          <w:b/>
          <w:bCs/>
        </w:rPr>
        <w:t>Submission</w:t>
      </w:r>
      <w:r w:rsidRPr="00B67604">
        <w:t xml:space="preserve">: </w:t>
      </w:r>
    </w:p>
    <w:p w:rsidR="00255563" w:rsidRPr="00B67604" w:rsidRDefault="00930EE0" w:rsidP="00255563">
      <w:r>
        <w:t xml:space="preserve">Please </w:t>
      </w:r>
      <w:r w:rsidR="008963CC">
        <w:t>upload your solution</w:t>
      </w:r>
      <w:r>
        <w:t xml:space="preserve"> fil</w:t>
      </w:r>
      <w:bookmarkStart w:id="0" w:name="_GoBack"/>
      <w:bookmarkEnd w:id="0"/>
      <w:r>
        <w:t>e</w:t>
      </w:r>
      <w:r w:rsidR="00370C52">
        <w:t>s</w:t>
      </w:r>
      <w:r w:rsidR="00CD1B86">
        <w:t xml:space="preserve"> to d2l by the due date.</w:t>
      </w:r>
    </w:p>
    <w:p w:rsidR="00C12FEB" w:rsidRDefault="00C12FEB" w:rsidP="00435CB1">
      <w:pPr>
        <w:rPr>
          <w:rStyle w:val="StyleCalibri"/>
        </w:rPr>
      </w:pPr>
    </w:p>
    <w:sectPr w:rsidR="00C12FEB" w:rsidSect="003C2FFA">
      <w:head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D5E" w:rsidRDefault="00D67D5E">
      <w:r>
        <w:separator/>
      </w:r>
    </w:p>
    <w:p w:rsidR="00D67D5E" w:rsidRDefault="00D67D5E"/>
    <w:p w:rsidR="00D67D5E" w:rsidRDefault="00D67D5E"/>
    <w:p w:rsidR="00D67D5E" w:rsidRDefault="00D67D5E" w:rsidP="00757E23"/>
    <w:p w:rsidR="00D67D5E" w:rsidRDefault="00D67D5E" w:rsidP="00757E23"/>
    <w:p w:rsidR="00D67D5E" w:rsidRDefault="00D67D5E" w:rsidP="00757E23"/>
    <w:p w:rsidR="00D67D5E" w:rsidRDefault="00D67D5E" w:rsidP="00255563"/>
    <w:p w:rsidR="00D67D5E" w:rsidRDefault="00D67D5E"/>
    <w:p w:rsidR="00D67D5E" w:rsidRDefault="00D67D5E"/>
    <w:p w:rsidR="00D67D5E" w:rsidRDefault="00D67D5E"/>
    <w:p w:rsidR="00D67D5E" w:rsidRDefault="00D67D5E" w:rsidP="0013312B"/>
    <w:p w:rsidR="00D67D5E" w:rsidRDefault="00D67D5E" w:rsidP="0013312B"/>
    <w:p w:rsidR="00D67D5E" w:rsidRDefault="00D67D5E"/>
    <w:p w:rsidR="00D67D5E" w:rsidRDefault="00D67D5E" w:rsidP="007167F3"/>
    <w:p w:rsidR="00D67D5E" w:rsidRDefault="00D67D5E"/>
  </w:endnote>
  <w:endnote w:type="continuationSeparator" w:id="0">
    <w:p w:rsidR="00D67D5E" w:rsidRDefault="00D67D5E">
      <w:r>
        <w:continuationSeparator/>
      </w:r>
    </w:p>
    <w:p w:rsidR="00D67D5E" w:rsidRDefault="00D67D5E"/>
    <w:p w:rsidR="00D67D5E" w:rsidRDefault="00D67D5E"/>
    <w:p w:rsidR="00D67D5E" w:rsidRDefault="00D67D5E" w:rsidP="00757E23"/>
    <w:p w:rsidR="00D67D5E" w:rsidRDefault="00D67D5E" w:rsidP="00757E23"/>
    <w:p w:rsidR="00D67D5E" w:rsidRDefault="00D67D5E" w:rsidP="00757E23"/>
    <w:p w:rsidR="00D67D5E" w:rsidRDefault="00D67D5E" w:rsidP="00255563"/>
    <w:p w:rsidR="00D67D5E" w:rsidRDefault="00D67D5E"/>
    <w:p w:rsidR="00D67D5E" w:rsidRDefault="00D67D5E"/>
    <w:p w:rsidR="00D67D5E" w:rsidRDefault="00D67D5E"/>
    <w:p w:rsidR="00D67D5E" w:rsidRDefault="00D67D5E" w:rsidP="0013312B"/>
    <w:p w:rsidR="00D67D5E" w:rsidRDefault="00D67D5E" w:rsidP="0013312B"/>
    <w:p w:rsidR="00D67D5E" w:rsidRDefault="00D67D5E"/>
    <w:p w:rsidR="00D67D5E" w:rsidRDefault="00D67D5E" w:rsidP="007167F3"/>
    <w:p w:rsidR="00D67D5E" w:rsidRDefault="00D67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3F9" w:rsidRPr="008469F1" w:rsidRDefault="006D4D51" w:rsidP="008469F1">
    <w:pPr>
      <w:pStyle w:val="Footer"/>
      <w:tabs>
        <w:tab w:val="left" w:pos="6225"/>
        <w:tab w:val="right" w:pos="9648"/>
      </w:tabs>
      <w:rPr>
        <w:rFonts w:ascii="Verdana" w:hAnsi="Verdana"/>
        <w:i/>
        <w:iCs/>
        <w:sz w:val="20"/>
        <w:szCs w:val="20"/>
      </w:rPr>
    </w:pPr>
    <w:r>
      <w:rPr>
        <w:rFonts w:ascii="Verdana" w:hAnsi="Verdana"/>
        <w:i/>
        <w:iCs/>
        <w:sz w:val="20"/>
        <w:szCs w:val="20"/>
      </w:rPr>
      <w:tab/>
    </w:r>
    <w:r w:rsidR="008469F1">
      <w:rPr>
        <w:rFonts w:ascii="Verdana" w:hAnsi="Verdana"/>
        <w:i/>
        <w:iCs/>
        <w:sz w:val="20"/>
        <w:szCs w:val="20"/>
      </w:rPr>
      <w:tab/>
    </w:r>
    <w:r w:rsidR="00255563">
      <w:rPr>
        <w:rFonts w:ascii="Verdana" w:hAnsi="Verdana"/>
        <w:i/>
        <w:iCs/>
        <w:sz w:val="20"/>
        <w:szCs w:val="20"/>
      </w:rPr>
      <w:tab/>
    </w:r>
    <w:r w:rsidR="00255563">
      <w:rPr>
        <w:rFonts w:ascii="Verdana" w:hAnsi="Verdana"/>
        <w:i/>
        <w:iCs/>
        <w:sz w:val="20"/>
        <w:szCs w:val="20"/>
      </w:rPr>
      <w:tab/>
    </w:r>
    <w:r w:rsidR="00AC63F9" w:rsidRPr="002B67D1">
      <w:rPr>
        <w:rFonts w:ascii="Verdana" w:hAnsi="Verdana"/>
        <w:i/>
        <w:iCs/>
        <w:sz w:val="20"/>
        <w:szCs w:val="20"/>
      </w:rPr>
      <w:t xml:space="preserve">Page </w:t>
    </w:r>
    <w:r w:rsidR="00AC63F9" w:rsidRPr="002B67D1">
      <w:rPr>
        <w:rStyle w:val="PageNumber"/>
        <w:rFonts w:ascii="Verdana" w:hAnsi="Verdana"/>
        <w:i/>
        <w:iCs/>
        <w:sz w:val="20"/>
        <w:szCs w:val="20"/>
      </w:rPr>
      <w:fldChar w:fldCharType="begin"/>
    </w:r>
    <w:r w:rsidR="00AC63F9" w:rsidRPr="002B67D1">
      <w:rPr>
        <w:rStyle w:val="PageNumber"/>
        <w:rFonts w:ascii="Verdana" w:hAnsi="Verdana"/>
        <w:i/>
        <w:iCs/>
        <w:sz w:val="20"/>
        <w:szCs w:val="20"/>
      </w:rPr>
      <w:instrText xml:space="preserve"> PAGE </w:instrText>
    </w:r>
    <w:r w:rsidR="00AC63F9" w:rsidRPr="002B67D1">
      <w:rPr>
        <w:rStyle w:val="PageNumber"/>
        <w:rFonts w:ascii="Verdana" w:hAnsi="Verdana"/>
        <w:i/>
        <w:iCs/>
        <w:sz w:val="20"/>
        <w:szCs w:val="20"/>
      </w:rPr>
      <w:fldChar w:fldCharType="separate"/>
    </w:r>
    <w:r w:rsidR="007800D9">
      <w:rPr>
        <w:rStyle w:val="PageNumber"/>
        <w:rFonts w:ascii="Verdana" w:hAnsi="Verdana"/>
        <w:i/>
        <w:iCs/>
        <w:noProof/>
        <w:sz w:val="20"/>
        <w:szCs w:val="20"/>
      </w:rPr>
      <w:t>1</w:t>
    </w:r>
    <w:r w:rsidR="00AC63F9" w:rsidRPr="002B67D1">
      <w:rPr>
        <w:rStyle w:val="PageNumber"/>
        <w:rFonts w:ascii="Verdana" w:hAnsi="Verdana"/>
        <w:i/>
        <w:iCs/>
        <w:sz w:val="20"/>
        <w:szCs w:val="20"/>
      </w:rPr>
      <w:fldChar w:fldCharType="end"/>
    </w:r>
    <w:r w:rsidR="00AC63F9" w:rsidRPr="002B67D1">
      <w:rPr>
        <w:rStyle w:val="PageNumber"/>
        <w:rFonts w:ascii="Verdana" w:hAnsi="Verdana"/>
        <w:i/>
        <w:iCs/>
        <w:sz w:val="20"/>
        <w:szCs w:val="20"/>
      </w:rPr>
      <w:t xml:space="preserve"> of </w:t>
    </w:r>
    <w:r w:rsidR="00AC63F9" w:rsidRPr="002B67D1">
      <w:rPr>
        <w:rStyle w:val="PageNumber"/>
        <w:rFonts w:ascii="Verdana" w:hAnsi="Verdana"/>
        <w:i/>
        <w:iCs/>
        <w:sz w:val="20"/>
        <w:szCs w:val="20"/>
      </w:rPr>
      <w:fldChar w:fldCharType="begin"/>
    </w:r>
    <w:r w:rsidR="00AC63F9" w:rsidRPr="002B67D1">
      <w:rPr>
        <w:rStyle w:val="PageNumber"/>
        <w:rFonts w:ascii="Verdana" w:hAnsi="Verdana"/>
        <w:i/>
        <w:iCs/>
        <w:sz w:val="20"/>
        <w:szCs w:val="20"/>
      </w:rPr>
      <w:instrText xml:space="preserve"> NUMPAGES </w:instrText>
    </w:r>
    <w:r w:rsidR="00AC63F9" w:rsidRPr="002B67D1">
      <w:rPr>
        <w:rStyle w:val="PageNumber"/>
        <w:rFonts w:ascii="Verdana" w:hAnsi="Verdana"/>
        <w:i/>
        <w:iCs/>
        <w:sz w:val="20"/>
        <w:szCs w:val="20"/>
      </w:rPr>
      <w:fldChar w:fldCharType="separate"/>
    </w:r>
    <w:r w:rsidR="007800D9">
      <w:rPr>
        <w:rStyle w:val="PageNumber"/>
        <w:rFonts w:ascii="Verdana" w:hAnsi="Verdana"/>
        <w:i/>
        <w:iCs/>
        <w:noProof/>
        <w:sz w:val="20"/>
        <w:szCs w:val="20"/>
      </w:rPr>
      <w:t>1</w:t>
    </w:r>
    <w:r w:rsidR="00AC63F9" w:rsidRPr="002B67D1">
      <w:rPr>
        <w:rStyle w:val="PageNumber"/>
        <w:rFonts w:ascii="Verdana" w:hAnsi="Verdana"/>
        <w:i/>
        <w:iCs/>
        <w:sz w:val="20"/>
        <w:szCs w:val="20"/>
      </w:rPr>
      <w:fldChar w:fldCharType="end"/>
    </w:r>
  </w:p>
  <w:p w:rsidR="00435BF7" w:rsidRDefault="00435BF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D5E" w:rsidRDefault="00D67D5E">
      <w:r>
        <w:separator/>
      </w:r>
    </w:p>
    <w:p w:rsidR="00D67D5E" w:rsidRDefault="00D67D5E"/>
    <w:p w:rsidR="00D67D5E" w:rsidRDefault="00D67D5E"/>
    <w:p w:rsidR="00D67D5E" w:rsidRDefault="00D67D5E" w:rsidP="00757E23"/>
    <w:p w:rsidR="00D67D5E" w:rsidRDefault="00D67D5E" w:rsidP="00757E23"/>
    <w:p w:rsidR="00D67D5E" w:rsidRDefault="00D67D5E" w:rsidP="00757E23"/>
    <w:p w:rsidR="00D67D5E" w:rsidRDefault="00D67D5E" w:rsidP="00255563"/>
    <w:p w:rsidR="00D67D5E" w:rsidRDefault="00D67D5E"/>
    <w:p w:rsidR="00D67D5E" w:rsidRDefault="00D67D5E"/>
    <w:p w:rsidR="00D67D5E" w:rsidRDefault="00D67D5E"/>
    <w:p w:rsidR="00D67D5E" w:rsidRDefault="00D67D5E" w:rsidP="0013312B"/>
    <w:p w:rsidR="00D67D5E" w:rsidRDefault="00D67D5E" w:rsidP="0013312B"/>
    <w:p w:rsidR="00D67D5E" w:rsidRDefault="00D67D5E"/>
    <w:p w:rsidR="00D67D5E" w:rsidRDefault="00D67D5E" w:rsidP="007167F3"/>
    <w:p w:rsidR="00D67D5E" w:rsidRDefault="00D67D5E"/>
  </w:footnote>
  <w:footnote w:type="continuationSeparator" w:id="0">
    <w:p w:rsidR="00D67D5E" w:rsidRDefault="00D67D5E">
      <w:r>
        <w:continuationSeparator/>
      </w:r>
    </w:p>
    <w:p w:rsidR="00D67D5E" w:rsidRDefault="00D67D5E"/>
    <w:p w:rsidR="00D67D5E" w:rsidRDefault="00D67D5E"/>
    <w:p w:rsidR="00D67D5E" w:rsidRDefault="00D67D5E" w:rsidP="00757E23"/>
    <w:p w:rsidR="00D67D5E" w:rsidRDefault="00D67D5E" w:rsidP="00757E23"/>
    <w:p w:rsidR="00D67D5E" w:rsidRDefault="00D67D5E" w:rsidP="00757E23"/>
    <w:p w:rsidR="00D67D5E" w:rsidRDefault="00D67D5E" w:rsidP="00255563"/>
    <w:p w:rsidR="00D67D5E" w:rsidRDefault="00D67D5E"/>
    <w:p w:rsidR="00D67D5E" w:rsidRDefault="00D67D5E"/>
    <w:p w:rsidR="00D67D5E" w:rsidRDefault="00D67D5E"/>
    <w:p w:rsidR="00D67D5E" w:rsidRDefault="00D67D5E" w:rsidP="0013312B"/>
    <w:p w:rsidR="00D67D5E" w:rsidRDefault="00D67D5E" w:rsidP="0013312B"/>
    <w:p w:rsidR="00D67D5E" w:rsidRDefault="00D67D5E"/>
    <w:p w:rsidR="00D67D5E" w:rsidRDefault="00D67D5E" w:rsidP="007167F3"/>
    <w:p w:rsidR="00D67D5E" w:rsidRDefault="00D67D5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3F9" w:rsidRDefault="00AC63F9"/>
  <w:p w:rsidR="00AC63F9" w:rsidRDefault="00AC63F9"/>
  <w:p w:rsidR="00AC63F9" w:rsidRDefault="00AC63F9" w:rsidP="00757E23"/>
  <w:p w:rsidR="00AC63F9" w:rsidRDefault="00AC63F9" w:rsidP="00757E23"/>
  <w:p w:rsidR="00AC63F9" w:rsidRDefault="00AC63F9" w:rsidP="00757E23"/>
  <w:p w:rsidR="00AC63F9" w:rsidRDefault="00AC63F9" w:rsidP="00255563"/>
  <w:p w:rsidR="00AC63F9" w:rsidRDefault="00AC63F9" w:rsidP="00255563"/>
  <w:p w:rsidR="00AC63F9" w:rsidRDefault="00AC63F9" w:rsidP="00CC57D7"/>
  <w:p w:rsidR="00AC63F9" w:rsidRDefault="00AC63F9" w:rsidP="0099567E"/>
  <w:p w:rsidR="00AC63F9" w:rsidRDefault="00AC63F9" w:rsidP="0013312B"/>
  <w:p w:rsidR="00AC63F9" w:rsidRDefault="00AC63F9" w:rsidP="0013312B"/>
  <w:p w:rsidR="00AC63F9" w:rsidRDefault="00AC63F9" w:rsidP="0013312B"/>
  <w:p w:rsidR="00AC63F9" w:rsidRDefault="00AC63F9" w:rsidP="007167F3"/>
  <w:p w:rsidR="00435BF7" w:rsidRDefault="00435B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6C48"/>
    <w:multiLevelType w:val="hybridMultilevel"/>
    <w:tmpl w:val="40A41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C68C0"/>
    <w:multiLevelType w:val="hybridMultilevel"/>
    <w:tmpl w:val="1BD87620"/>
    <w:lvl w:ilvl="0" w:tplc="8BF828A2">
      <w:start w:val="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32"/>
    <w:multiLevelType w:val="hybridMultilevel"/>
    <w:tmpl w:val="65F600AC"/>
    <w:lvl w:ilvl="0" w:tplc="02C47BB6">
      <w:start w:val="3"/>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085121"/>
    <w:multiLevelType w:val="hybridMultilevel"/>
    <w:tmpl w:val="D14E54BA"/>
    <w:lvl w:ilvl="0" w:tplc="BED6BD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7B8309D"/>
    <w:multiLevelType w:val="hybridMultilevel"/>
    <w:tmpl w:val="49909656"/>
    <w:lvl w:ilvl="0" w:tplc="8BF828A2">
      <w:start w:val="3"/>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87929"/>
    <w:multiLevelType w:val="hybridMultilevel"/>
    <w:tmpl w:val="98D4669A"/>
    <w:lvl w:ilvl="0" w:tplc="AF9C6028">
      <w:start w:val="1"/>
      <w:numFmt w:val="low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524EC6"/>
    <w:multiLevelType w:val="hybridMultilevel"/>
    <w:tmpl w:val="32540D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A15A5"/>
    <w:multiLevelType w:val="hybridMultilevel"/>
    <w:tmpl w:val="32540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A20"/>
    <w:multiLevelType w:val="hybridMultilevel"/>
    <w:tmpl w:val="32540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7"/>
  </w:num>
  <w:num w:numId="5">
    <w:abstractNumId w:val="8"/>
  </w:num>
  <w:num w:numId="6">
    <w:abstractNumId w:val="5"/>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DD"/>
    <w:rsid w:val="000325C6"/>
    <w:rsid w:val="000475BC"/>
    <w:rsid w:val="00091B52"/>
    <w:rsid w:val="000A307A"/>
    <w:rsid w:val="000B1B9C"/>
    <w:rsid w:val="000D1073"/>
    <w:rsid w:val="0010137F"/>
    <w:rsid w:val="00103C91"/>
    <w:rsid w:val="0013312B"/>
    <w:rsid w:val="001C4005"/>
    <w:rsid w:val="001D30BC"/>
    <w:rsid w:val="00255563"/>
    <w:rsid w:val="002571EB"/>
    <w:rsid w:val="00257AC1"/>
    <w:rsid w:val="0026207A"/>
    <w:rsid w:val="002632D6"/>
    <w:rsid w:val="00285350"/>
    <w:rsid w:val="00291C10"/>
    <w:rsid w:val="002B67D1"/>
    <w:rsid w:val="002B6924"/>
    <w:rsid w:val="002C54E6"/>
    <w:rsid w:val="002E2E63"/>
    <w:rsid w:val="00307776"/>
    <w:rsid w:val="0032694B"/>
    <w:rsid w:val="003431DD"/>
    <w:rsid w:val="00370C52"/>
    <w:rsid w:val="00395F16"/>
    <w:rsid w:val="00397258"/>
    <w:rsid w:val="003A0AB4"/>
    <w:rsid w:val="003C2FFA"/>
    <w:rsid w:val="003D384C"/>
    <w:rsid w:val="003D7934"/>
    <w:rsid w:val="003E375C"/>
    <w:rsid w:val="003E772F"/>
    <w:rsid w:val="0043561F"/>
    <w:rsid w:val="00435BF7"/>
    <w:rsid w:val="00435CB1"/>
    <w:rsid w:val="00465130"/>
    <w:rsid w:val="00476AF6"/>
    <w:rsid w:val="00495FA9"/>
    <w:rsid w:val="00497388"/>
    <w:rsid w:val="004B2357"/>
    <w:rsid w:val="004E44CA"/>
    <w:rsid w:val="00501A19"/>
    <w:rsid w:val="00566937"/>
    <w:rsid w:val="005A4D7E"/>
    <w:rsid w:val="005C31A4"/>
    <w:rsid w:val="005C3826"/>
    <w:rsid w:val="005D0449"/>
    <w:rsid w:val="005F0F84"/>
    <w:rsid w:val="005F319D"/>
    <w:rsid w:val="005F4FA3"/>
    <w:rsid w:val="006005C3"/>
    <w:rsid w:val="00610996"/>
    <w:rsid w:val="00617FFD"/>
    <w:rsid w:val="006207D2"/>
    <w:rsid w:val="00646110"/>
    <w:rsid w:val="006B6E90"/>
    <w:rsid w:val="006D4D51"/>
    <w:rsid w:val="007167F3"/>
    <w:rsid w:val="0074708E"/>
    <w:rsid w:val="00757E23"/>
    <w:rsid w:val="00763468"/>
    <w:rsid w:val="00765CA2"/>
    <w:rsid w:val="0076702D"/>
    <w:rsid w:val="007800D9"/>
    <w:rsid w:val="00780F08"/>
    <w:rsid w:val="007B163D"/>
    <w:rsid w:val="007B4B86"/>
    <w:rsid w:val="007D215A"/>
    <w:rsid w:val="008469F1"/>
    <w:rsid w:val="008620CF"/>
    <w:rsid w:val="008923DC"/>
    <w:rsid w:val="008963CC"/>
    <w:rsid w:val="008D7591"/>
    <w:rsid w:val="008F0252"/>
    <w:rsid w:val="00930EE0"/>
    <w:rsid w:val="00943891"/>
    <w:rsid w:val="00944C0E"/>
    <w:rsid w:val="0095159E"/>
    <w:rsid w:val="00984CD0"/>
    <w:rsid w:val="0099567E"/>
    <w:rsid w:val="009F2FF9"/>
    <w:rsid w:val="00A3093F"/>
    <w:rsid w:val="00A34B83"/>
    <w:rsid w:val="00A55057"/>
    <w:rsid w:val="00A94969"/>
    <w:rsid w:val="00A978BC"/>
    <w:rsid w:val="00AC63F9"/>
    <w:rsid w:val="00B1390C"/>
    <w:rsid w:val="00B41813"/>
    <w:rsid w:val="00B50FBF"/>
    <w:rsid w:val="00B852F4"/>
    <w:rsid w:val="00BE3789"/>
    <w:rsid w:val="00BF6A92"/>
    <w:rsid w:val="00BF6FED"/>
    <w:rsid w:val="00C12FEB"/>
    <w:rsid w:val="00C2293B"/>
    <w:rsid w:val="00C36DB3"/>
    <w:rsid w:val="00C46F20"/>
    <w:rsid w:val="00C57FDA"/>
    <w:rsid w:val="00C6371F"/>
    <w:rsid w:val="00CC57D7"/>
    <w:rsid w:val="00CC5CAD"/>
    <w:rsid w:val="00CD1B86"/>
    <w:rsid w:val="00D32ABD"/>
    <w:rsid w:val="00D33F3B"/>
    <w:rsid w:val="00D47E41"/>
    <w:rsid w:val="00D56F8D"/>
    <w:rsid w:val="00D67D5E"/>
    <w:rsid w:val="00D73219"/>
    <w:rsid w:val="00DF7D58"/>
    <w:rsid w:val="00E1426B"/>
    <w:rsid w:val="00E4789D"/>
    <w:rsid w:val="00E85F07"/>
    <w:rsid w:val="00EC43D9"/>
    <w:rsid w:val="00EE0726"/>
    <w:rsid w:val="00F14C45"/>
    <w:rsid w:val="00F24E79"/>
    <w:rsid w:val="00F436A1"/>
    <w:rsid w:val="00F7279B"/>
    <w:rsid w:val="00F917DC"/>
    <w:rsid w:val="00F94898"/>
    <w:rsid w:val="00FA75C6"/>
    <w:rsid w:val="00FB6EE5"/>
    <w:rsid w:val="00FD2260"/>
    <w:rsid w:val="00FD501A"/>
    <w:rsid w:val="00FE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F9652"/>
  <w15:chartTrackingRefBased/>
  <w15:docId w15:val="{45CC8342-52EC-4642-A585-8D56B5AC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36DB3"/>
    <w:rPr>
      <w:rFonts w:ascii="Calibri" w:hAnsi="Calibri"/>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923DC"/>
    <w:rPr>
      <w:color w:val="0000FF"/>
      <w:u w:val="single"/>
      <w:em w:val="none"/>
    </w:rPr>
  </w:style>
  <w:style w:type="character" w:styleId="FollowedHyperlink">
    <w:name w:val="FollowedHyperlink"/>
    <w:rsid w:val="00495FA9"/>
    <w:rPr>
      <w:color w:val="auto"/>
      <w:u w:val="single"/>
    </w:rPr>
  </w:style>
  <w:style w:type="paragraph" w:customStyle="1" w:styleId="BodyText1">
    <w:name w:val="Body Text1"/>
    <w:basedOn w:val="Normal"/>
    <w:rsid w:val="00495FA9"/>
    <w:pPr>
      <w:spacing w:after="120"/>
      <w:jc w:val="both"/>
    </w:pPr>
    <w:rPr>
      <w:rFonts w:eastAsia="Times New Roman"/>
      <w:lang w:val="el-GR" w:eastAsia="el-GR"/>
    </w:rPr>
  </w:style>
  <w:style w:type="paragraph" w:styleId="Footer">
    <w:name w:val="footer"/>
    <w:basedOn w:val="Normal"/>
    <w:rsid w:val="00E85F07"/>
    <w:pPr>
      <w:tabs>
        <w:tab w:val="center" w:pos="4320"/>
        <w:tab w:val="right" w:pos="8640"/>
      </w:tabs>
    </w:pPr>
  </w:style>
  <w:style w:type="paragraph" w:styleId="Header">
    <w:name w:val="header"/>
    <w:basedOn w:val="Normal"/>
    <w:rsid w:val="00E85F07"/>
    <w:pPr>
      <w:tabs>
        <w:tab w:val="center" w:pos="4320"/>
        <w:tab w:val="right" w:pos="8640"/>
      </w:tabs>
    </w:pPr>
  </w:style>
  <w:style w:type="character" w:styleId="HTMLCode">
    <w:name w:val="HTML Code"/>
    <w:rsid w:val="00E85F07"/>
    <w:rPr>
      <w:rFonts w:ascii="Courier New" w:eastAsia="PMingLiU" w:hAnsi="Courier New" w:cs="Courier New"/>
      <w:sz w:val="20"/>
      <w:szCs w:val="20"/>
    </w:rPr>
  </w:style>
  <w:style w:type="character" w:styleId="PageNumber">
    <w:name w:val="page number"/>
    <w:basedOn w:val="DefaultParagraphFont"/>
    <w:rsid w:val="00E85F07"/>
  </w:style>
  <w:style w:type="paragraph" w:customStyle="1" w:styleId="StyleLatinCourierNewComplexCourierNew105ptComplex">
    <w:name w:val="Style (Latin) Courier New (Complex) Courier New 10.5 pt (Complex..."/>
    <w:basedOn w:val="Normal"/>
    <w:link w:val="StyleLatinCourierNewComplexCourierNew105ptComplexChar"/>
    <w:autoRedefine/>
    <w:rsid w:val="00E85F07"/>
    <w:pPr>
      <w:jc w:val="both"/>
    </w:pPr>
    <w:rPr>
      <w:rFonts w:ascii="Courier New" w:hAnsi="Courier New" w:cs="Courier New"/>
      <w:bCs/>
      <w:sz w:val="21"/>
      <w:szCs w:val="21"/>
    </w:rPr>
  </w:style>
  <w:style w:type="character" w:customStyle="1" w:styleId="StyleLatinCourierNewComplexCourierNew105ptComplexChar">
    <w:name w:val="Style (Latin) Courier New (Complex) Courier New 10.5 pt (Complex... Char"/>
    <w:link w:val="StyleLatinCourierNewComplexCourierNew105ptComplex"/>
    <w:rsid w:val="00E85F07"/>
    <w:rPr>
      <w:rFonts w:ascii="Courier New" w:eastAsia="PMingLiU" w:hAnsi="Courier New" w:cs="Courier New"/>
      <w:bCs/>
      <w:sz w:val="21"/>
      <w:szCs w:val="21"/>
      <w:lang w:val="en-US" w:eastAsia="zh-TW" w:bidi="ar-SA"/>
    </w:rPr>
  </w:style>
  <w:style w:type="table" w:styleId="TableGrid">
    <w:name w:val="Table Grid"/>
    <w:basedOn w:val="TableNormal"/>
    <w:rsid w:val="005C3826"/>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Verdana10pt">
    <w:name w:val="Style Verdana 10 pt"/>
    <w:rsid w:val="00BF6FED"/>
    <w:rPr>
      <w:rFonts w:ascii="Verdana" w:hAnsi="Verdana"/>
      <w:sz w:val="20"/>
      <w:szCs w:val="20"/>
    </w:rPr>
  </w:style>
  <w:style w:type="paragraph" w:customStyle="1" w:styleId="StyleLatinCourierNewComplexCourierNew10ptBoxSing">
    <w:name w:val="Style (Latin) Courier New (Complex) Courier New 10 pt Box: (Sing..."/>
    <w:basedOn w:val="Normal"/>
    <w:autoRedefine/>
    <w:rsid w:val="003431DD"/>
    <w:pPr>
      <w:pBdr>
        <w:top w:val="single" w:sz="4" w:space="1" w:color="auto"/>
        <w:left w:val="single" w:sz="4" w:space="4" w:color="auto"/>
        <w:bottom w:val="single" w:sz="4" w:space="1" w:color="auto"/>
        <w:right w:val="single" w:sz="4" w:space="4" w:color="auto"/>
      </w:pBdr>
      <w:shd w:val="clear" w:color="auto" w:fill="FFFFFF"/>
    </w:pPr>
    <w:rPr>
      <w:rFonts w:ascii="Courier New" w:hAnsi="Courier New" w:cs="Courier New"/>
      <w:sz w:val="21"/>
      <w:szCs w:val="20"/>
    </w:rPr>
  </w:style>
  <w:style w:type="character" w:customStyle="1" w:styleId="StyleLatinCourierNewComplexCourierNew11pt">
    <w:name w:val="Style (Latin) Courier New (Complex) Courier New 11 pt"/>
    <w:rsid w:val="00495FA9"/>
    <w:rPr>
      <w:rFonts w:ascii="Courier New" w:hAnsi="Courier New" w:cs="Courier New"/>
      <w:sz w:val="22"/>
      <w:szCs w:val="22"/>
    </w:rPr>
  </w:style>
  <w:style w:type="character" w:customStyle="1" w:styleId="StyleCalibri">
    <w:name w:val="Style Calibri"/>
    <w:rsid w:val="000475BC"/>
    <w:rPr>
      <w:rFonts w:ascii="Calibri" w:hAnsi="Calibri"/>
    </w:rPr>
  </w:style>
  <w:style w:type="paragraph" w:customStyle="1" w:styleId="Style1">
    <w:name w:val="Style1"/>
    <w:basedOn w:val="Normal"/>
    <w:link w:val="Style1Char"/>
    <w:autoRedefine/>
    <w:rsid w:val="00C36DB3"/>
    <w:rPr>
      <w:rFonts w:cs="Tahoma"/>
      <w:szCs w:val="22"/>
    </w:rPr>
  </w:style>
  <w:style w:type="character" w:customStyle="1" w:styleId="Style1Char">
    <w:name w:val="Style1 Char"/>
    <w:link w:val="Style1"/>
    <w:rsid w:val="00C36DB3"/>
    <w:rPr>
      <w:rFonts w:eastAsia="MS Mincho" w:cs="Tahoma"/>
      <w:sz w:val="24"/>
      <w:szCs w:val="22"/>
      <w:lang w:val="en-US" w:eastAsia="ja-JP" w:bidi="ar-SA"/>
    </w:rPr>
  </w:style>
  <w:style w:type="character" w:customStyle="1" w:styleId="StyleLatinCourierNewComplexCourierNew10pt">
    <w:name w:val="Style (Latin) Courier New (Complex) Courier New 10 pt"/>
    <w:rsid w:val="00291C10"/>
    <w:rPr>
      <w:rFonts w:ascii="Courier New" w:hAnsi="Courier New" w:cs="Courier New"/>
      <w:sz w:val="20"/>
      <w:szCs w:val="20"/>
    </w:rPr>
  </w:style>
  <w:style w:type="paragraph" w:styleId="ListParagraph">
    <w:name w:val="List Paragraph"/>
    <w:basedOn w:val="Normal"/>
    <w:uiPriority w:val="34"/>
    <w:qFormat/>
    <w:rsid w:val="0060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7545">
      <w:bodyDiv w:val="1"/>
      <w:marLeft w:val="0"/>
      <w:marRight w:val="0"/>
      <w:marTop w:val="0"/>
      <w:marBottom w:val="0"/>
      <w:divBdr>
        <w:top w:val="none" w:sz="0" w:space="0" w:color="auto"/>
        <w:left w:val="none" w:sz="0" w:space="0" w:color="auto"/>
        <w:bottom w:val="none" w:sz="0" w:space="0" w:color="auto"/>
        <w:right w:val="none" w:sz="0" w:space="0" w:color="auto"/>
      </w:divBdr>
    </w:div>
    <w:div w:id="1450855203">
      <w:bodyDiv w:val="1"/>
      <w:marLeft w:val="0"/>
      <w:marRight w:val="0"/>
      <w:marTop w:val="0"/>
      <w:marBottom w:val="0"/>
      <w:divBdr>
        <w:top w:val="none" w:sz="0" w:space="0" w:color="auto"/>
        <w:left w:val="none" w:sz="0" w:space="0" w:color="auto"/>
        <w:bottom w:val="none" w:sz="0" w:space="0" w:color="auto"/>
        <w:right w:val="none" w:sz="0" w:space="0" w:color="auto"/>
      </w:divBdr>
    </w:div>
    <w:div w:id="1545437109">
      <w:bodyDiv w:val="1"/>
      <w:marLeft w:val="0"/>
      <w:marRight w:val="0"/>
      <w:marTop w:val="0"/>
      <w:marBottom w:val="0"/>
      <w:divBdr>
        <w:top w:val="none" w:sz="0" w:space="0" w:color="auto"/>
        <w:left w:val="none" w:sz="0" w:space="0" w:color="auto"/>
        <w:bottom w:val="none" w:sz="0" w:space="0" w:color="auto"/>
        <w:right w:val="none" w:sz="0" w:space="0" w:color="auto"/>
      </w:divBdr>
    </w:div>
    <w:div w:id="214323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aveen\Application%20Data\Microsoft\Templates\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Lab.dot</Template>
  <TotalTime>34</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COSC 61 - Assignment 1 (Spring 2009)</vt:lpstr>
    </vt:vector>
  </TitlesOfParts>
  <Company>Marquette University</Company>
  <LinksUpToDate>false</LinksUpToDate>
  <CharactersWithSpaces>871</CharactersWithSpaces>
  <SharedDoc>false</SharedDoc>
  <HLinks>
    <vt:vector size="12" baseType="variant">
      <vt:variant>
        <vt:i4>2162784</vt:i4>
      </vt:variant>
      <vt:variant>
        <vt:i4>3</vt:i4>
      </vt:variant>
      <vt:variant>
        <vt:i4>0</vt:i4>
      </vt:variant>
      <vt:variant>
        <vt:i4>5</vt:i4>
      </vt:variant>
      <vt:variant>
        <vt:lpwstr>PrefixAverage.java</vt:lpwstr>
      </vt:variant>
      <vt:variant>
        <vt:lpwstr/>
      </vt:variant>
      <vt:variant>
        <vt:i4>5505110</vt:i4>
      </vt:variant>
      <vt:variant>
        <vt:i4>0</vt:i4>
      </vt:variant>
      <vt:variant>
        <vt:i4>0</vt:i4>
      </vt:variant>
      <vt:variant>
        <vt:i4>5</vt:i4>
      </vt:variant>
      <vt:variant>
        <vt:lpwstr>http://cs-fundamentals.com/tech-interview/dsa/prefix-averages-algorithm-java-program.php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61 - Assignment 1 (Spring 2009)</dc:title>
  <dc:subject/>
  <dc:creator>praveen</dc:creator>
  <cp:keywords/>
  <dc:description/>
  <cp:lastModifiedBy>Madiraju, Praveen</cp:lastModifiedBy>
  <cp:revision>8</cp:revision>
  <dcterms:created xsi:type="dcterms:W3CDTF">2023-08-31T19:04:00Z</dcterms:created>
  <dcterms:modified xsi:type="dcterms:W3CDTF">2023-11-30T21:14:00Z</dcterms:modified>
</cp:coreProperties>
</file>