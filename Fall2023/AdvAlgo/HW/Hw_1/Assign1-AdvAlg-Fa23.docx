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2F" w:rsidRDefault="008963CC" w:rsidP="006D4D51">
      <w:pPr>
        <w:jc w:val="center"/>
        <w:rPr>
          <w:rStyle w:val="StyleCalibri"/>
          <w:b/>
        </w:rPr>
      </w:pPr>
      <w:bookmarkStart w:id="0" w:name="_GoBack"/>
      <w:bookmarkEnd w:id="0"/>
      <w:r>
        <w:rPr>
          <w:rStyle w:val="StyleCalibri"/>
          <w:b/>
        </w:rPr>
        <w:t>Analysis of Algorithms</w:t>
      </w:r>
    </w:p>
    <w:p w:rsidR="006D4D51" w:rsidRDefault="006D4D51" w:rsidP="006D4D51">
      <w:pPr>
        <w:jc w:val="center"/>
        <w:rPr>
          <w:rStyle w:val="StyleCalibri"/>
          <w:u w:val="single"/>
        </w:rPr>
      </w:pPr>
    </w:p>
    <w:p w:rsidR="003431DD" w:rsidRPr="000475BC" w:rsidRDefault="002C54E6" w:rsidP="003E375C">
      <w:pPr>
        <w:rPr>
          <w:rStyle w:val="StyleCalibri"/>
          <w:u w:val="single"/>
        </w:rPr>
      </w:pPr>
      <w:r>
        <w:rPr>
          <w:rStyle w:val="StyleCalibri"/>
          <w:u w:val="single"/>
        </w:rPr>
        <w:t>Advanced Algorithms – Assign#1</w:t>
      </w:r>
      <w:r w:rsidR="003431DD" w:rsidRPr="000475BC">
        <w:rPr>
          <w:rStyle w:val="StyleCalibri"/>
          <w:u w:val="single"/>
        </w:rPr>
        <w:tab/>
      </w:r>
      <w:r w:rsidR="003431DD" w:rsidRPr="000475BC">
        <w:rPr>
          <w:rStyle w:val="StyleCalibri"/>
          <w:u w:val="single"/>
        </w:rPr>
        <w:tab/>
      </w:r>
      <w:r w:rsidR="002B6924">
        <w:rPr>
          <w:rStyle w:val="StyleCalibri"/>
          <w:u w:val="single"/>
        </w:rPr>
        <w:tab/>
      </w:r>
      <w:r w:rsidR="00C6371F">
        <w:rPr>
          <w:rStyle w:val="StyleCalibri"/>
          <w:u w:val="single"/>
        </w:rPr>
        <w:tab/>
      </w:r>
      <w:r w:rsidR="00C6371F">
        <w:rPr>
          <w:rStyle w:val="StyleCalibri"/>
          <w:u w:val="single"/>
        </w:rPr>
        <w:tab/>
      </w:r>
      <w:r w:rsidR="00C6371F">
        <w:rPr>
          <w:rStyle w:val="StyleCalibri"/>
          <w:u w:val="single"/>
        </w:rPr>
        <w:tab/>
      </w:r>
      <w:r w:rsidR="003431DD" w:rsidRPr="00B50FBF">
        <w:rPr>
          <w:rStyle w:val="StyleCalibri"/>
          <w:b/>
          <w:bCs/>
          <w:u w:val="single"/>
        </w:rPr>
        <w:t xml:space="preserve">Due </w:t>
      </w:r>
      <w:r w:rsidR="000475BC" w:rsidRPr="00B50FBF">
        <w:rPr>
          <w:rStyle w:val="StyleCalibri"/>
          <w:b/>
          <w:bCs/>
          <w:u w:val="single"/>
        </w:rPr>
        <w:t>date:</w:t>
      </w:r>
      <w:r w:rsidR="003431DD" w:rsidRPr="00B50FBF">
        <w:rPr>
          <w:rStyle w:val="StyleCalibri"/>
          <w:b/>
          <w:bCs/>
          <w:u w:val="single"/>
        </w:rPr>
        <w:t xml:space="preserve"> </w:t>
      </w:r>
      <w:r w:rsidR="008963CC">
        <w:rPr>
          <w:rStyle w:val="StyleCalibri"/>
          <w:b/>
          <w:bCs/>
          <w:u w:val="single"/>
        </w:rPr>
        <w:t>Sept</w:t>
      </w:r>
      <w:r w:rsidR="003431DD" w:rsidRPr="00B50FBF">
        <w:rPr>
          <w:rStyle w:val="StyleCalibri"/>
          <w:b/>
          <w:bCs/>
          <w:u w:val="single"/>
        </w:rPr>
        <w:t xml:space="preserve"> </w:t>
      </w:r>
      <w:r>
        <w:rPr>
          <w:rStyle w:val="StyleCalibri"/>
          <w:b/>
          <w:bCs/>
          <w:u w:val="single"/>
        </w:rPr>
        <w:t>7</w:t>
      </w:r>
      <w:r w:rsidR="00D33F3B" w:rsidRPr="003D384C">
        <w:rPr>
          <w:rStyle w:val="StyleCalibri"/>
          <w:b/>
          <w:bCs/>
          <w:u w:val="single"/>
          <w:vertAlign w:val="superscript"/>
        </w:rPr>
        <w:t>th</w:t>
      </w:r>
    </w:p>
    <w:p w:rsidR="003431DD" w:rsidRDefault="003431DD"/>
    <w:p w:rsidR="00CC57D7" w:rsidRDefault="0013312B" w:rsidP="0013312B">
      <w:pPr>
        <w:numPr>
          <w:ilvl w:val="0"/>
          <w:numId w:val="3"/>
        </w:numPr>
      </w:pPr>
      <w:r>
        <w:t>Order the following functions by growth rate : N, N</w:t>
      </w:r>
      <w:r w:rsidRPr="0013312B">
        <w:rPr>
          <w:vertAlign w:val="superscript"/>
        </w:rPr>
        <w:t>1/2</w:t>
      </w:r>
      <w:r>
        <w:t>, N</w:t>
      </w:r>
      <w:r w:rsidRPr="0013312B">
        <w:rPr>
          <w:vertAlign w:val="superscript"/>
        </w:rPr>
        <w:t>1.5</w:t>
      </w:r>
      <w:r>
        <w:t>, N</w:t>
      </w:r>
      <w:r w:rsidRPr="0013312B">
        <w:rPr>
          <w:vertAlign w:val="superscript"/>
        </w:rPr>
        <w:t>2</w:t>
      </w:r>
      <w:r>
        <w:t>, NlogN, N(logN)</w:t>
      </w:r>
      <w:r w:rsidRPr="0013312B">
        <w:rPr>
          <w:vertAlign w:val="superscript"/>
        </w:rPr>
        <w:t>2</w:t>
      </w:r>
      <w:r>
        <w:t>, NlogN</w:t>
      </w:r>
      <w:r w:rsidRPr="0013312B">
        <w:rPr>
          <w:vertAlign w:val="superscript"/>
        </w:rPr>
        <w:t>2</w:t>
      </w:r>
      <w:r>
        <w:t>, 2/N, 2N, 2</w:t>
      </w:r>
      <w:r w:rsidRPr="0013312B">
        <w:rPr>
          <w:vertAlign w:val="superscript"/>
        </w:rPr>
        <w:t>N/2</w:t>
      </w:r>
      <w:r>
        <w:t>, 37, N</w:t>
      </w:r>
      <w:r w:rsidRPr="0013312B">
        <w:rPr>
          <w:vertAlign w:val="superscript"/>
        </w:rPr>
        <w:t>3</w:t>
      </w:r>
      <w:r>
        <w:t>, and N</w:t>
      </w:r>
      <w:r w:rsidRPr="0013312B">
        <w:rPr>
          <w:vertAlign w:val="superscript"/>
        </w:rPr>
        <w:t>2</w:t>
      </w:r>
      <w:r>
        <w:t>logN. Also, Indicate which functions grow at the same rate.</w:t>
      </w:r>
      <w:r>
        <w:br/>
      </w:r>
      <w:r w:rsidR="006D4D51">
        <w:br/>
      </w:r>
    </w:p>
    <w:p w:rsidR="007167F3" w:rsidRPr="007167F3" w:rsidRDefault="007167F3" w:rsidP="0013312B">
      <w:pPr>
        <w:numPr>
          <w:ilvl w:val="0"/>
          <w:numId w:val="3"/>
        </w:numPr>
        <w:autoSpaceDE w:val="0"/>
        <w:autoSpaceDN w:val="0"/>
        <w:adjustRightInd w:val="0"/>
      </w:pPr>
      <w:r>
        <w:rPr>
          <w:rFonts w:cs="TimesNewRomanPSMT"/>
          <w:lang w:eastAsia="en-US"/>
        </w:rPr>
        <w:t>Describe the order of magnitude of each of the following code sections, using Big-O notation :</w:t>
      </w:r>
    </w:p>
    <w:p w:rsidR="007167F3" w:rsidRDefault="007167F3" w:rsidP="007167F3">
      <w:pPr>
        <w:autoSpaceDE w:val="0"/>
        <w:autoSpaceDN w:val="0"/>
        <w:adjustRightInd w:val="0"/>
        <w:rPr>
          <w:rFonts w:ascii="Consolas" w:hAnsi="Consolas" w:cs="Consolas"/>
          <w:color w:val="000000"/>
          <w:sz w:val="30"/>
          <w:szCs w:val="30"/>
          <w:lang w:eastAsia="en-US"/>
        </w:rPr>
      </w:pPr>
      <w:r>
        <w:rPr>
          <w:rFonts w:ascii="Consolas" w:hAnsi="Consolas" w:cs="Consolas"/>
          <w:color w:val="000000"/>
          <w:sz w:val="30"/>
          <w:szCs w:val="30"/>
          <w:lang w:eastAsia="en-US"/>
        </w:rPr>
        <w:tab/>
      </w:r>
    </w:p>
    <w:p w:rsidR="007167F3" w:rsidRPr="007167F3" w:rsidRDefault="007167F3" w:rsidP="007167F3">
      <w:pPr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sz w:val="20"/>
          <w:szCs w:val="30"/>
          <w:lang w:eastAsia="en-US"/>
        </w:rPr>
      </w:pPr>
    </w:p>
    <w:p w:rsidR="007167F3" w:rsidRPr="007167F3" w:rsidRDefault="007167F3" w:rsidP="007167F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30"/>
          <w:lang w:eastAsia="en-US"/>
        </w:rPr>
      </w:pPr>
      <w:r w:rsidRPr="007167F3">
        <w:rPr>
          <w:rFonts w:ascii="Consolas" w:hAnsi="Consolas" w:cs="Consolas"/>
          <w:b/>
          <w:bCs/>
          <w:color w:val="7F0055"/>
          <w:sz w:val="20"/>
          <w:szCs w:val="30"/>
          <w:lang w:eastAsia="en-US"/>
        </w:rPr>
        <w:t>static</w:t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 xml:space="preserve"> </w:t>
      </w:r>
      <w:r w:rsidRPr="007167F3">
        <w:rPr>
          <w:rFonts w:ascii="Consolas" w:hAnsi="Consolas" w:cs="Consolas"/>
          <w:b/>
          <w:bCs/>
          <w:color w:val="7F0055"/>
          <w:sz w:val="20"/>
          <w:szCs w:val="30"/>
          <w:highlight w:val="lightGray"/>
          <w:lang w:eastAsia="en-US"/>
        </w:rPr>
        <w:t>int</w:t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 xml:space="preserve"> Square_Root(</w:t>
      </w:r>
      <w:r w:rsidRPr="007167F3">
        <w:rPr>
          <w:rFonts w:ascii="Consolas" w:hAnsi="Consolas" w:cs="Consolas"/>
          <w:b/>
          <w:bCs/>
          <w:color w:val="7F0055"/>
          <w:sz w:val="20"/>
          <w:szCs w:val="30"/>
          <w:lang w:eastAsia="en-US"/>
        </w:rPr>
        <w:t>int</w:t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 xml:space="preserve"> num) {</w:t>
      </w:r>
    </w:p>
    <w:p w:rsidR="007167F3" w:rsidRPr="007167F3" w:rsidRDefault="007167F3" w:rsidP="007167F3">
      <w:pPr>
        <w:autoSpaceDE w:val="0"/>
        <w:autoSpaceDN w:val="0"/>
        <w:adjustRightInd w:val="0"/>
        <w:rPr>
          <w:rFonts w:ascii="Consolas" w:hAnsi="Consolas" w:cs="Consolas"/>
          <w:sz w:val="20"/>
          <w:szCs w:val="30"/>
          <w:lang w:eastAsia="en-US"/>
        </w:rPr>
      </w:pP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</w:r>
      <w:r w:rsidRPr="007167F3">
        <w:rPr>
          <w:rFonts w:ascii="Consolas" w:hAnsi="Consolas" w:cs="Consolas"/>
          <w:b/>
          <w:bCs/>
          <w:color w:val="7F0055"/>
          <w:sz w:val="20"/>
          <w:szCs w:val="30"/>
          <w:lang w:eastAsia="en-US"/>
        </w:rPr>
        <w:t>int</w:t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 xml:space="preserve"> i = num;</w:t>
      </w:r>
    </w:p>
    <w:p w:rsidR="007167F3" w:rsidRPr="007167F3" w:rsidRDefault="007167F3" w:rsidP="007167F3">
      <w:pPr>
        <w:autoSpaceDE w:val="0"/>
        <w:autoSpaceDN w:val="0"/>
        <w:adjustRightInd w:val="0"/>
        <w:rPr>
          <w:rFonts w:ascii="Consolas" w:hAnsi="Consolas" w:cs="Consolas"/>
          <w:sz w:val="20"/>
          <w:szCs w:val="30"/>
          <w:lang w:eastAsia="en-US"/>
        </w:rPr>
      </w:pP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</w:r>
      <w:r w:rsidRPr="007167F3">
        <w:rPr>
          <w:rFonts w:ascii="Consolas" w:hAnsi="Consolas" w:cs="Consolas"/>
          <w:b/>
          <w:bCs/>
          <w:color w:val="7F0055"/>
          <w:sz w:val="20"/>
          <w:szCs w:val="30"/>
          <w:lang w:eastAsia="en-US"/>
        </w:rPr>
        <w:t>while</w:t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>(i * i &gt;= num) {</w:t>
      </w:r>
    </w:p>
    <w:p w:rsidR="007167F3" w:rsidRPr="007167F3" w:rsidRDefault="007167F3" w:rsidP="007167F3">
      <w:pPr>
        <w:autoSpaceDE w:val="0"/>
        <w:autoSpaceDN w:val="0"/>
        <w:adjustRightInd w:val="0"/>
        <w:rPr>
          <w:rFonts w:ascii="Consolas" w:hAnsi="Consolas" w:cs="Consolas"/>
          <w:sz w:val="20"/>
          <w:szCs w:val="30"/>
          <w:lang w:eastAsia="en-US"/>
        </w:rPr>
      </w:pP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  <w:t>i = i - 1;</w:t>
      </w:r>
    </w:p>
    <w:p w:rsidR="007167F3" w:rsidRPr="007167F3" w:rsidRDefault="007167F3" w:rsidP="007167F3">
      <w:pPr>
        <w:autoSpaceDE w:val="0"/>
        <w:autoSpaceDN w:val="0"/>
        <w:adjustRightInd w:val="0"/>
        <w:rPr>
          <w:rFonts w:ascii="Consolas" w:hAnsi="Consolas" w:cs="Consolas"/>
          <w:sz w:val="20"/>
          <w:szCs w:val="30"/>
          <w:lang w:eastAsia="en-US"/>
        </w:rPr>
      </w:pP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  <w:t>}</w:t>
      </w:r>
    </w:p>
    <w:p w:rsidR="007167F3" w:rsidRPr="007167F3" w:rsidRDefault="007167F3" w:rsidP="007167F3">
      <w:pPr>
        <w:autoSpaceDE w:val="0"/>
        <w:autoSpaceDN w:val="0"/>
        <w:adjustRightInd w:val="0"/>
        <w:rPr>
          <w:rFonts w:ascii="Consolas" w:hAnsi="Consolas" w:cs="Consolas"/>
          <w:sz w:val="20"/>
          <w:szCs w:val="30"/>
          <w:lang w:eastAsia="en-US"/>
        </w:rPr>
      </w:pP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</w:r>
      <w:r w:rsidRPr="007167F3">
        <w:rPr>
          <w:rFonts w:ascii="Consolas" w:hAnsi="Consolas" w:cs="Consolas"/>
          <w:b/>
          <w:bCs/>
          <w:color w:val="7F0055"/>
          <w:sz w:val="20"/>
          <w:szCs w:val="30"/>
          <w:highlight w:val="lightGray"/>
          <w:lang w:eastAsia="en-US"/>
        </w:rPr>
        <w:t>return</w:t>
      </w:r>
      <w:r w:rsidRPr="007167F3">
        <w:rPr>
          <w:rFonts w:ascii="Consolas" w:hAnsi="Consolas" w:cs="Consolas"/>
          <w:color w:val="000000"/>
          <w:sz w:val="20"/>
          <w:szCs w:val="30"/>
          <w:highlight w:val="lightGray"/>
          <w:lang w:eastAsia="en-US"/>
        </w:rPr>
        <w:t xml:space="preserve"> (i + 1);</w:t>
      </w:r>
    </w:p>
    <w:p w:rsidR="007167F3" w:rsidRPr="007167F3" w:rsidRDefault="007167F3" w:rsidP="007167F3">
      <w:pPr>
        <w:autoSpaceDE w:val="0"/>
        <w:autoSpaceDN w:val="0"/>
        <w:adjustRightInd w:val="0"/>
        <w:rPr>
          <w:rFonts w:ascii="Consolas" w:hAnsi="Consolas" w:cs="Consolas"/>
          <w:sz w:val="20"/>
          <w:szCs w:val="30"/>
          <w:lang w:eastAsia="en-US"/>
        </w:rPr>
      </w:pP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</w:r>
      <w:r w:rsidRPr="007167F3">
        <w:rPr>
          <w:rFonts w:ascii="Consolas" w:hAnsi="Consolas" w:cs="Consolas"/>
          <w:color w:val="000000"/>
          <w:sz w:val="20"/>
          <w:szCs w:val="30"/>
          <w:u w:val="single"/>
          <w:lang w:eastAsia="en-US"/>
        </w:rPr>
        <w:t>}</w:t>
      </w:r>
    </w:p>
    <w:p w:rsidR="007167F3" w:rsidRPr="007167F3" w:rsidRDefault="007167F3" w:rsidP="007167F3">
      <w:pPr>
        <w:autoSpaceDE w:val="0"/>
        <w:autoSpaceDN w:val="0"/>
        <w:adjustRightInd w:val="0"/>
        <w:rPr>
          <w:rFonts w:ascii="Consolas" w:hAnsi="Consolas" w:cs="Consolas"/>
          <w:sz w:val="20"/>
          <w:szCs w:val="30"/>
          <w:lang w:eastAsia="en-US"/>
        </w:rPr>
      </w:pP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</w:r>
    </w:p>
    <w:p w:rsidR="007167F3" w:rsidRPr="007167F3" w:rsidRDefault="007167F3" w:rsidP="007167F3">
      <w:pPr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sz w:val="20"/>
          <w:szCs w:val="30"/>
          <w:lang w:eastAsia="en-US"/>
        </w:rPr>
      </w:pPr>
    </w:p>
    <w:p w:rsidR="007167F3" w:rsidRPr="007167F3" w:rsidRDefault="007167F3" w:rsidP="007167F3">
      <w:pPr>
        <w:autoSpaceDE w:val="0"/>
        <w:autoSpaceDN w:val="0"/>
        <w:adjustRightInd w:val="0"/>
        <w:rPr>
          <w:rFonts w:ascii="Consolas" w:hAnsi="Consolas" w:cs="Consolas"/>
          <w:sz w:val="20"/>
          <w:szCs w:val="30"/>
          <w:lang w:eastAsia="en-US"/>
        </w:rPr>
      </w:pPr>
      <w:r>
        <w:rPr>
          <w:rFonts w:ascii="Consolas" w:hAnsi="Consolas" w:cs="Consolas"/>
          <w:color w:val="000000"/>
          <w:sz w:val="20"/>
          <w:szCs w:val="30"/>
          <w:lang w:eastAsia="en-US"/>
        </w:rPr>
        <w:br/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  <w:t>count = 0;</w:t>
      </w:r>
    </w:p>
    <w:p w:rsidR="007167F3" w:rsidRPr="007167F3" w:rsidRDefault="007167F3" w:rsidP="007167F3">
      <w:pPr>
        <w:autoSpaceDE w:val="0"/>
        <w:autoSpaceDN w:val="0"/>
        <w:adjustRightInd w:val="0"/>
        <w:rPr>
          <w:rFonts w:ascii="Consolas" w:hAnsi="Consolas" w:cs="Consolas"/>
          <w:sz w:val="20"/>
          <w:szCs w:val="30"/>
          <w:lang w:eastAsia="en-US"/>
        </w:rPr>
      </w:pP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</w:r>
      <w:r w:rsidRPr="007167F3">
        <w:rPr>
          <w:rFonts w:ascii="Consolas" w:hAnsi="Consolas" w:cs="Consolas"/>
          <w:b/>
          <w:bCs/>
          <w:color w:val="7F0055"/>
          <w:sz w:val="20"/>
          <w:szCs w:val="30"/>
          <w:lang w:eastAsia="en-US"/>
        </w:rPr>
        <w:t>for</w:t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>(i = 1; i &lt;= N; i++)</w:t>
      </w:r>
    </w:p>
    <w:p w:rsidR="007167F3" w:rsidRPr="007167F3" w:rsidRDefault="007167F3" w:rsidP="007167F3">
      <w:pPr>
        <w:autoSpaceDE w:val="0"/>
        <w:autoSpaceDN w:val="0"/>
        <w:adjustRightInd w:val="0"/>
        <w:rPr>
          <w:rFonts w:ascii="Consolas" w:hAnsi="Consolas" w:cs="Consolas"/>
          <w:sz w:val="20"/>
          <w:szCs w:val="30"/>
          <w:lang w:eastAsia="en-US"/>
        </w:rPr>
      </w:pP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  <w:t>count++;</w:t>
      </w:r>
    </w:p>
    <w:p w:rsidR="007167F3" w:rsidRPr="007167F3" w:rsidRDefault="007167F3" w:rsidP="007167F3">
      <w:pPr>
        <w:autoSpaceDE w:val="0"/>
        <w:autoSpaceDN w:val="0"/>
        <w:adjustRightInd w:val="0"/>
        <w:rPr>
          <w:rFonts w:ascii="Consolas" w:hAnsi="Consolas" w:cs="Consolas"/>
          <w:sz w:val="20"/>
          <w:szCs w:val="30"/>
          <w:lang w:eastAsia="en-US"/>
        </w:rPr>
      </w:pP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</w:r>
      <w:r w:rsidRPr="007167F3">
        <w:rPr>
          <w:rFonts w:ascii="Consolas" w:hAnsi="Consolas" w:cs="Consolas"/>
          <w:b/>
          <w:bCs/>
          <w:color w:val="7F0055"/>
          <w:sz w:val="20"/>
          <w:szCs w:val="30"/>
          <w:lang w:eastAsia="en-US"/>
        </w:rPr>
        <w:t>for</w:t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>(j = 1; j &lt;= N; j++)</w:t>
      </w:r>
    </w:p>
    <w:p w:rsidR="007167F3" w:rsidRPr="007167F3" w:rsidRDefault="007167F3" w:rsidP="007167F3">
      <w:pPr>
        <w:autoSpaceDE w:val="0"/>
        <w:autoSpaceDN w:val="0"/>
        <w:adjustRightInd w:val="0"/>
        <w:rPr>
          <w:rFonts w:ascii="Consolas" w:hAnsi="Consolas" w:cs="Consolas"/>
          <w:sz w:val="20"/>
          <w:szCs w:val="30"/>
          <w:lang w:eastAsia="en-US"/>
        </w:rPr>
      </w:pP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  <w:t>count++;</w:t>
      </w:r>
    </w:p>
    <w:p w:rsidR="007167F3" w:rsidRDefault="007167F3" w:rsidP="007167F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30"/>
          <w:lang w:eastAsia="en-US"/>
        </w:rPr>
      </w:pPr>
    </w:p>
    <w:p w:rsidR="007167F3" w:rsidRPr="007167F3" w:rsidRDefault="007167F3" w:rsidP="007167F3">
      <w:pPr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sz w:val="20"/>
          <w:szCs w:val="30"/>
          <w:lang w:eastAsia="en-US"/>
        </w:rPr>
      </w:pPr>
    </w:p>
    <w:p w:rsidR="007167F3" w:rsidRPr="007167F3" w:rsidRDefault="007167F3" w:rsidP="007167F3">
      <w:pPr>
        <w:autoSpaceDE w:val="0"/>
        <w:autoSpaceDN w:val="0"/>
        <w:adjustRightInd w:val="0"/>
        <w:rPr>
          <w:rFonts w:ascii="Consolas" w:hAnsi="Consolas" w:cs="Consolas"/>
          <w:sz w:val="20"/>
          <w:szCs w:val="30"/>
          <w:lang w:eastAsia="en-US"/>
        </w:rPr>
      </w:pP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  <w:t>value = N;</w:t>
      </w:r>
    </w:p>
    <w:p w:rsidR="007167F3" w:rsidRPr="007167F3" w:rsidRDefault="007167F3" w:rsidP="007167F3">
      <w:pPr>
        <w:autoSpaceDE w:val="0"/>
        <w:autoSpaceDN w:val="0"/>
        <w:adjustRightInd w:val="0"/>
        <w:rPr>
          <w:rFonts w:ascii="Consolas" w:hAnsi="Consolas" w:cs="Consolas"/>
          <w:sz w:val="20"/>
          <w:szCs w:val="30"/>
          <w:lang w:eastAsia="en-US"/>
        </w:rPr>
      </w:pP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  <w:t>count = 0;</w:t>
      </w:r>
    </w:p>
    <w:p w:rsidR="007167F3" w:rsidRPr="007167F3" w:rsidRDefault="007167F3" w:rsidP="007167F3">
      <w:pPr>
        <w:autoSpaceDE w:val="0"/>
        <w:autoSpaceDN w:val="0"/>
        <w:adjustRightInd w:val="0"/>
        <w:rPr>
          <w:rFonts w:ascii="Consolas" w:hAnsi="Consolas" w:cs="Consolas"/>
          <w:sz w:val="20"/>
          <w:szCs w:val="30"/>
          <w:lang w:eastAsia="en-US"/>
        </w:rPr>
      </w:pP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</w:r>
      <w:r w:rsidRPr="007167F3">
        <w:rPr>
          <w:rFonts w:ascii="Consolas" w:hAnsi="Consolas" w:cs="Consolas"/>
          <w:b/>
          <w:bCs/>
          <w:color w:val="7F0055"/>
          <w:sz w:val="20"/>
          <w:szCs w:val="30"/>
          <w:lang w:eastAsia="en-US"/>
        </w:rPr>
        <w:t>while</w:t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 xml:space="preserve"> (value &gt; 1){</w:t>
      </w:r>
    </w:p>
    <w:p w:rsidR="007167F3" w:rsidRPr="007167F3" w:rsidRDefault="007167F3" w:rsidP="007167F3">
      <w:pPr>
        <w:autoSpaceDE w:val="0"/>
        <w:autoSpaceDN w:val="0"/>
        <w:adjustRightInd w:val="0"/>
        <w:rPr>
          <w:rFonts w:ascii="Consolas" w:hAnsi="Consolas" w:cs="Consolas"/>
          <w:sz w:val="20"/>
          <w:szCs w:val="30"/>
          <w:lang w:eastAsia="en-US"/>
        </w:rPr>
      </w:pP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</w:r>
      <w:r w:rsidRPr="007167F3">
        <w:rPr>
          <w:rFonts w:ascii="Consolas" w:hAnsi="Consolas" w:cs="Consolas"/>
          <w:color w:val="000000"/>
          <w:sz w:val="20"/>
          <w:szCs w:val="30"/>
          <w:u w:val="single"/>
          <w:lang w:eastAsia="en-US"/>
        </w:rPr>
        <w:t>value</w:t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 xml:space="preserve"> = </w:t>
      </w:r>
      <w:r w:rsidRPr="007167F3">
        <w:rPr>
          <w:rFonts w:ascii="Consolas" w:hAnsi="Consolas" w:cs="Consolas"/>
          <w:color w:val="000000"/>
          <w:sz w:val="20"/>
          <w:szCs w:val="30"/>
          <w:u w:val="single"/>
          <w:lang w:eastAsia="en-US"/>
        </w:rPr>
        <w:t>value</w:t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>/2;</w:t>
      </w:r>
    </w:p>
    <w:p w:rsidR="007167F3" w:rsidRPr="007167F3" w:rsidRDefault="007167F3" w:rsidP="007167F3">
      <w:pPr>
        <w:autoSpaceDE w:val="0"/>
        <w:autoSpaceDN w:val="0"/>
        <w:adjustRightInd w:val="0"/>
        <w:rPr>
          <w:rFonts w:ascii="Consolas" w:hAnsi="Consolas" w:cs="Consolas"/>
          <w:sz w:val="20"/>
          <w:szCs w:val="30"/>
          <w:lang w:eastAsia="en-US"/>
        </w:rPr>
      </w:pP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ab/>
      </w:r>
      <w:r w:rsidRPr="007167F3">
        <w:rPr>
          <w:rFonts w:ascii="Consolas" w:hAnsi="Consolas" w:cs="Consolas"/>
          <w:color w:val="000000"/>
          <w:sz w:val="20"/>
          <w:szCs w:val="30"/>
          <w:u w:val="single"/>
          <w:lang w:eastAsia="en-US"/>
        </w:rPr>
        <w:t>count</w:t>
      </w: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>++;</w:t>
      </w:r>
    </w:p>
    <w:p w:rsidR="007167F3" w:rsidRPr="007167F3" w:rsidRDefault="007167F3" w:rsidP="007167F3">
      <w:pPr>
        <w:autoSpaceDE w:val="0"/>
        <w:autoSpaceDN w:val="0"/>
        <w:adjustRightInd w:val="0"/>
        <w:ind w:firstLine="360"/>
        <w:rPr>
          <w:sz w:val="16"/>
        </w:rPr>
      </w:pPr>
      <w:r w:rsidRPr="007167F3">
        <w:rPr>
          <w:rFonts w:ascii="Consolas" w:hAnsi="Consolas" w:cs="Consolas"/>
          <w:color w:val="000000"/>
          <w:sz w:val="20"/>
          <w:szCs w:val="30"/>
          <w:lang w:eastAsia="en-US"/>
        </w:rPr>
        <w:t xml:space="preserve">  }</w:t>
      </w:r>
    </w:p>
    <w:p w:rsidR="007167F3" w:rsidRPr="007167F3" w:rsidRDefault="006D4D51" w:rsidP="007167F3">
      <w:pPr>
        <w:autoSpaceDE w:val="0"/>
        <w:autoSpaceDN w:val="0"/>
        <w:adjustRightInd w:val="0"/>
        <w:ind w:left="1440"/>
      </w:pPr>
      <w:r>
        <w:br/>
      </w:r>
    </w:p>
    <w:p w:rsidR="0013312B" w:rsidRPr="005A4D7E" w:rsidRDefault="0013312B" w:rsidP="0013312B">
      <w:pPr>
        <w:numPr>
          <w:ilvl w:val="0"/>
          <w:numId w:val="3"/>
        </w:numPr>
        <w:autoSpaceDE w:val="0"/>
        <w:autoSpaceDN w:val="0"/>
        <w:adjustRightInd w:val="0"/>
        <w:rPr>
          <w:rFonts w:cs="TimesNewRomanPSMT"/>
          <w:lang w:eastAsia="en-US"/>
        </w:rPr>
      </w:pPr>
      <w:r w:rsidRPr="005A4D7E">
        <w:rPr>
          <w:rFonts w:cs="TimesNewRomanPSMT"/>
          <w:lang w:eastAsia="en-US"/>
        </w:rPr>
        <w:t>Consider four programs—A, B, C, and D—that have the following performances:</w:t>
      </w:r>
    </w:p>
    <w:p w:rsidR="0013312B" w:rsidRPr="005A4D7E" w:rsidRDefault="0013312B" w:rsidP="0013312B">
      <w:pPr>
        <w:autoSpaceDE w:val="0"/>
        <w:autoSpaceDN w:val="0"/>
        <w:adjustRightInd w:val="0"/>
        <w:ind w:firstLine="720"/>
        <w:rPr>
          <w:rFonts w:cs="TimesNewRomanPSMT"/>
          <w:lang w:eastAsia="en-US"/>
        </w:rPr>
      </w:pPr>
      <w:r w:rsidRPr="005A4D7E">
        <w:rPr>
          <w:rFonts w:cs="TimesNewRomanPSMT"/>
          <w:lang w:eastAsia="en-US"/>
        </w:rPr>
        <w:t xml:space="preserve">A -  O(log </w:t>
      </w:r>
      <w:r w:rsidRPr="005A4D7E">
        <w:rPr>
          <w:rFonts w:cs="TimesNewRomanPS-ItalicMT"/>
          <w:i/>
          <w:iCs/>
          <w:lang w:eastAsia="en-US"/>
        </w:rPr>
        <w:t>n</w:t>
      </w:r>
      <w:r w:rsidRPr="005A4D7E">
        <w:rPr>
          <w:rFonts w:cs="TimesNewRomanPSMT"/>
          <w:lang w:eastAsia="en-US"/>
        </w:rPr>
        <w:t>)</w:t>
      </w:r>
    </w:p>
    <w:p w:rsidR="0013312B" w:rsidRPr="005A4D7E" w:rsidRDefault="0013312B" w:rsidP="0013312B">
      <w:pPr>
        <w:autoSpaceDE w:val="0"/>
        <w:autoSpaceDN w:val="0"/>
        <w:adjustRightInd w:val="0"/>
        <w:ind w:left="720"/>
        <w:rPr>
          <w:rFonts w:cs="TimesNewRomanPSMT"/>
          <w:lang w:eastAsia="en-US"/>
        </w:rPr>
      </w:pPr>
      <w:r w:rsidRPr="005A4D7E">
        <w:rPr>
          <w:rFonts w:cs="TimesNewRomanPSMT"/>
          <w:lang w:eastAsia="en-US"/>
        </w:rPr>
        <w:t>B - O(</w:t>
      </w:r>
      <w:r w:rsidRPr="005A4D7E">
        <w:rPr>
          <w:rFonts w:cs="TimesNewRomanPS-ItalicMT"/>
          <w:i/>
          <w:iCs/>
          <w:lang w:eastAsia="en-US"/>
        </w:rPr>
        <w:t>n</w:t>
      </w:r>
      <w:r w:rsidRPr="005A4D7E">
        <w:rPr>
          <w:rFonts w:cs="TimesNewRomanPSMT"/>
          <w:lang w:eastAsia="en-US"/>
        </w:rPr>
        <w:t>)</w:t>
      </w:r>
    </w:p>
    <w:p w:rsidR="0013312B" w:rsidRPr="005A4D7E" w:rsidRDefault="0013312B" w:rsidP="0013312B">
      <w:pPr>
        <w:autoSpaceDE w:val="0"/>
        <w:autoSpaceDN w:val="0"/>
        <w:adjustRightInd w:val="0"/>
        <w:ind w:firstLine="720"/>
        <w:rPr>
          <w:rFonts w:cs="TimesNewRomanPSMT"/>
          <w:lang w:eastAsia="en-US"/>
        </w:rPr>
      </w:pPr>
      <w:r w:rsidRPr="005A4D7E">
        <w:rPr>
          <w:rFonts w:cs="TimesNewRomanPSMT"/>
          <w:lang w:eastAsia="en-US"/>
        </w:rPr>
        <w:t>C - O(</w:t>
      </w:r>
      <w:r w:rsidRPr="005A4D7E">
        <w:rPr>
          <w:rFonts w:cs="TimesNewRomanPS-ItalicMT"/>
          <w:i/>
          <w:iCs/>
          <w:lang w:eastAsia="en-US"/>
        </w:rPr>
        <w:t>n</w:t>
      </w:r>
      <w:r w:rsidRPr="005A4D7E">
        <w:rPr>
          <w:rFonts w:cs="TimesNewRomanPSMT"/>
          <w:vertAlign w:val="superscript"/>
          <w:lang w:eastAsia="en-US"/>
        </w:rPr>
        <w:t>2</w:t>
      </w:r>
      <w:r w:rsidRPr="005A4D7E">
        <w:rPr>
          <w:rFonts w:cs="TimesNewRomanPSMT"/>
          <w:lang w:eastAsia="en-US"/>
        </w:rPr>
        <w:t>)</w:t>
      </w:r>
    </w:p>
    <w:p w:rsidR="0013312B" w:rsidRPr="005A4D7E" w:rsidRDefault="0013312B" w:rsidP="0013312B">
      <w:pPr>
        <w:autoSpaceDE w:val="0"/>
        <w:autoSpaceDN w:val="0"/>
        <w:adjustRightInd w:val="0"/>
        <w:ind w:firstLine="720"/>
        <w:rPr>
          <w:rFonts w:cs="TimesNewRomanPSMT"/>
          <w:lang w:eastAsia="en-US"/>
        </w:rPr>
      </w:pPr>
      <w:r w:rsidRPr="005A4D7E">
        <w:rPr>
          <w:rFonts w:cs="TimesNewRomanPSMT"/>
          <w:lang w:eastAsia="en-US"/>
        </w:rPr>
        <w:t>D - O(2</w:t>
      </w:r>
      <w:r w:rsidRPr="005A4D7E">
        <w:rPr>
          <w:rFonts w:cs="TimesNewRomanPS-ItalicMT"/>
          <w:i/>
          <w:iCs/>
          <w:vertAlign w:val="superscript"/>
          <w:lang w:eastAsia="en-US"/>
        </w:rPr>
        <w:t>n</w:t>
      </w:r>
      <w:r w:rsidRPr="005A4D7E">
        <w:rPr>
          <w:rFonts w:cs="TimesNewRomanPSMT"/>
          <w:lang w:eastAsia="en-US"/>
        </w:rPr>
        <w:t>)</w:t>
      </w:r>
    </w:p>
    <w:p w:rsidR="0013312B" w:rsidRPr="005A4D7E" w:rsidRDefault="0013312B" w:rsidP="0013312B">
      <w:pPr>
        <w:autoSpaceDE w:val="0"/>
        <w:autoSpaceDN w:val="0"/>
        <w:adjustRightInd w:val="0"/>
        <w:rPr>
          <w:rFonts w:cs="Times-Roman"/>
          <w:lang w:eastAsia="en-US"/>
        </w:rPr>
      </w:pPr>
    </w:p>
    <w:p w:rsidR="0013312B" w:rsidRPr="005A4D7E" w:rsidRDefault="0013312B" w:rsidP="008963CC">
      <w:pPr>
        <w:autoSpaceDE w:val="0"/>
        <w:autoSpaceDN w:val="0"/>
        <w:adjustRightInd w:val="0"/>
        <w:ind w:left="720"/>
        <w:rPr>
          <w:rFonts w:cs="Times-Roman"/>
          <w:lang w:eastAsia="en-US"/>
        </w:rPr>
      </w:pPr>
      <w:r w:rsidRPr="005A4D7E">
        <w:rPr>
          <w:rFonts w:cs="Times-Roman"/>
          <w:lang w:eastAsia="en-US"/>
        </w:rPr>
        <w:t>If each program requires 10 seconds to solve a problem of size 1000, estimate the time required by each program for a problem of size 2000.</w:t>
      </w:r>
    </w:p>
    <w:p w:rsidR="008963CC" w:rsidRPr="005A4D7E" w:rsidRDefault="008963CC" w:rsidP="008963CC">
      <w:pPr>
        <w:autoSpaceDE w:val="0"/>
        <w:autoSpaceDN w:val="0"/>
        <w:adjustRightInd w:val="0"/>
        <w:ind w:left="720"/>
      </w:pPr>
    </w:p>
    <w:p w:rsidR="008963CC" w:rsidRDefault="00BF6A92" w:rsidP="00BF6A92">
      <w:pPr>
        <w:numPr>
          <w:ilvl w:val="0"/>
          <w:numId w:val="3"/>
        </w:numPr>
        <w:autoSpaceDE w:val="0"/>
        <w:autoSpaceDN w:val="0"/>
        <w:adjustRightInd w:val="0"/>
      </w:pPr>
      <w:r>
        <w:t xml:space="preserve">Calculating prefix average of a set of values is an important problem, especially in financial calculations. Use the following link to understand background on prefix averages problem - </w:t>
      </w:r>
      <w:hyperlink r:id="rId7" w:history="1">
        <w:r w:rsidRPr="00016FEA">
          <w:rPr>
            <w:rStyle w:val="Hyperlink"/>
          </w:rPr>
          <w:t>http://cs-fundamentals.com/tech-interview/dsa/prefix-averages-algorithm-java-program.php</w:t>
        </w:r>
      </w:hyperlink>
      <w:r>
        <w:br/>
        <w:t xml:space="preserve">Consider the algorithms (methods) – prefixAverage1 and prefixAverage2 for calculating prefix averages. The source code is given </w:t>
      </w:r>
      <w:hyperlink r:id="rId8" w:tgtFrame="_blank" w:history="1">
        <w:r w:rsidRPr="005F4FA3">
          <w:rPr>
            <w:rStyle w:val="Hyperlink"/>
          </w:rPr>
          <w:t>here</w:t>
        </w:r>
      </w:hyperlink>
      <w:r>
        <w:t xml:space="preserve">. Implement both the algorithms </w:t>
      </w:r>
      <w:r w:rsidR="002C54E6">
        <w:t xml:space="preserve">in your choice of programming language </w:t>
      </w:r>
      <w:r>
        <w:t xml:space="preserve">and perform an experiment analysis of their running times under different </w:t>
      </w:r>
      <w:r>
        <w:lastRenderedPageBreak/>
        <w:t xml:space="preserve">input sizes. Visualize the running times on a chart, where x-axis represents different input sizes and y-axis represents running times of the algorithms. </w:t>
      </w:r>
    </w:p>
    <w:p w:rsidR="00BF6A92" w:rsidRPr="005A4D7E" w:rsidRDefault="00BF6A92" w:rsidP="00BF6A92">
      <w:pPr>
        <w:autoSpaceDE w:val="0"/>
        <w:autoSpaceDN w:val="0"/>
        <w:adjustRightInd w:val="0"/>
        <w:ind w:left="720"/>
      </w:pPr>
    </w:p>
    <w:p w:rsidR="00930EE0" w:rsidRDefault="00255563" w:rsidP="00255563">
      <w:r w:rsidRPr="00B67604">
        <w:rPr>
          <w:b/>
          <w:bCs/>
        </w:rPr>
        <w:t>Submission</w:t>
      </w:r>
      <w:r w:rsidRPr="00B67604">
        <w:t xml:space="preserve">: </w:t>
      </w:r>
    </w:p>
    <w:p w:rsidR="00255563" w:rsidRPr="00B67604" w:rsidRDefault="00930EE0" w:rsidP="00255563">
      <w:r>
        <w:t xml:space="preserve">Please </w:t>
      </w:r>
      <w:r w:rsidR="008963CC">
        <w:t>upload your solution</w:t>
      </w:r>
      <w:r>
        <w:t xml:space="preserve"> file</w:t>
      </w:r>
      <w:r w:rsidR="00370C52">
        <w:t>s</w:t>
      </w:r>
      <w:r>
        <w:t xml:space="preserve"> to d2l. </w:t>
      </w:r>
    </w:p>
    <w:p w:rsidR="00C12FEB" w:rsidRDefault="00C12FEB" w:rsidP="00435CB1">
      <w:pPr>
        <w:rPr>
          <w:rStyle w:val="StyleCalibri"/>
        </w:rPr>
      </w:pPr>
    </w:p>
    <w:sectPr w:rsidR="00C12FEB" w:rsidSect="003C2FFA">
      <w:head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A19" w:rsidRDefault="00501A19">
      <w:r>
        <w:separator/>
      </w:r>
    </w:p>
    <w:p w:rsidR="00501A19" w:rsidRDefault="00501A19"/>
    <w:p w:rsidR="00501A19" w:rsidRDefault="00501A19"/>
    <w:p w:rsidR="00501A19" w:rsidRDefault="00501A19" w:rsidP="00757E23"/>
    <w:p w:rsidR="00501A19" w:rsidRDefault="00501A19" w:rsidP="00757E23"/>
    <w:p w:rsidR="00501A19" w:rsidRDefault="00501A19" w:rsidP="00757E23"/>
    <w:p w:rsidR="00501A19" w:rsidRDefault="00501A19" w:rsidP="00255563"/>
    <w:p w:rsidR="00501A19" w:rsidRDefault="00501A19"/>
    <w:p w:rsidR="00501A19" w:rsidRDefault="00501A19"/>
    <w:p w:rsidR="00501A19" w:rsidRDefault="00501A19"/>
    <w:p w:rsidR="00501A19" w:rsidRDefault="00501A19" w:rsidP="0013312B"/>
    <w:p w:rsidR="00501A19" w:rsidRDefault="00501A19" w:rsidP="0013312B"/>
    <w:p w:rsidR="00501A19" w:rsidRDefault="00501A19"/>
    <w:p w:rsidR="00501A19" w:rsidRDefault="00501A19" w:rsidP="007167F3"/>
  </w:endnote>
  <w:endnote w:type="continuationSeparator" w:id="0">
    <w:p w:rsidR="00501A19" w:rsidRDefault="00501A19">
      <w:r>
        <w:continuationSeparator/>
      </w:r>
    </w:p>
    <w:p w:rsidR="00501A19" w:rsidRDefault="00501A19"/>
    <w:p w:rsidR="00501A19" w:rsidRDefault="00501A19"/>
    <w:p w:rsidR="00501A19" w:rsidRDefault="00501A19" w:rsidP="00757E23"/>
    <w:p w:rsidR="00501A19" w:rsidRDefault="00501A19" w:rsidP="00757E23"/>
    <w:p w:rsidR="00501A19" w:rsidRDefault="00501A19" w:rsidP="00757E23"/>
    <w:p w:rsidR="00501A19" w:rsidRDefault="00501A19" w:rsidP="00255563"/>
    <w:p w:rsidR="00501A19" w:rsidRDefault="00501A19"/>
    <w:p w:rsidR="00501A19" w:rsidRDefault="00501A19"/>
    <w:p w:rsidR="00501A19" w:rsidRDefault="00501A19"/>
    <w:p w:rsidR="00501A19" w:rsidRDefault="00501A19" w:rsidP="0013312B"/>
    <w:p w:rsidR="00501A19" w:rsidRDefault="00501A19" w:rsidP="0013312B"/>
    <w:p w:rsidR="00501A19" w:rsidRDefault="00501A19"/>
    <w:p w:rsidR="00501A19" w:rsidRDefault="00501A19" w:rsidP="007167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3F9" w:rsidRPr="008469F1" w:rsidRDefault="006D4D51" w:rsidP="008469F1">
    <w:pPr>
      <w:pStyle w:val="Footer"/>
      <w:tabs>
        <w:tab w:val="left" w:pos="6225"/>
        <w:tab w:val="right" w:pos="9648"/>
      </w:tabs>
      <w:rPr>
        <w:rFonts w:ascii="Verdana" w:hAnsi="Verdana"/>
        <w:i/>
        <w:iCs/>
        <w:sz w:val="20"/>
        <w:szCs w:val="20"/>
      </w:rPr>
    </w:pPr>
    <w:r>
      <w:rPr>
        <w:rFonts w:ascii="Verdana" w:hAnsi="Verdana"/>
        <w:i/>
        <w:iCs/>
        <w:sz w:val="20"/>
        <w:szCs w:val="20"/>
      </w:rPr>
      <w:tab/>
    </w:r>
    <w:r w:rsidR="008469F1">
      <w:rPr>
        <w:rFonts w:ascii="Verdana" w:hAnsi="Verdana"/>
        <w:i/>
        <w:iCs/>
        <w:sz w:val="20"/>
        <w:szCs w:val="20"/>
      </w:rPr>
      <w:tab/>
    </w:r>
    <w:r w:rsidR="00255563">
      <w:rPr>
        <w:rFonts w:ascii="Verdana" w:hAnsi="Verdana"/>
        <w:i/>
        <w:iCs/>
        <w:sz w:val="20"/>
        <w:szCs w:val="20"/>
      </w:rPr>
      <w:tab/>
    </w:r>
    <w:r w:rsidR="00255563">
      <w:rPr>
        <w:rFonts w:ascii="Verdana" w:hAnsi="Verdana"/>
        <w:i/>
        <w:iCs/>
        <w:sz w:val="20"/>
        <w:szCs w:val="20"/>
      </w:rPr>
      <w:tab/>
    </w:r>
    <w:r w:rsidR="00AC63F9" w:rsidRPr="002B67D1">
      <w:rPr>
        <w:rFonts w:ascii="Verdana" w:hAnsi="Verdana"/>
        <w:i/>
        <w:iCs/>
        <w:sz w:val="20"/>
        <w:szCs w:val="20"/>
      </w:rPr>
      <w:t xml:space="preserve">Page </w:t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fldChar w:fldCharType="begin"/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instrText xml:space="preserve"> PAGE </w:instrText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fldChar w:fldCharType="separate"/>
    </w:r>
    <w:r w:rsidR="002571EB">
      <w:rPr>
        <w:rStyle w:val="PageNumber"/>
        <w:rFonts w:ascii="Verdana" w:hAnsi="Verdana"/>
        <w:i/>
        <w:iCs/>
        <w:noProof/>
        <w:sz w:val="20"/>
        <w:szCs w:val="20"/>
      </w:rPr>
      <w:t>2</w:t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fldChar w:fldCharType="end"/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t xml:space="preserve"> of </w:t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fldChar w:fldCharType="begin"/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instrText xml:space="preserve"> NUMPAGES </w:instrText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fldChar w:fldCharType="separate"/>
    </w:r>
    <w:r w:rsidR="002571EB">
      <w:rPr>
        <w:rStyle w:val="PageNumber"/>
        <w:rFonts w:ascii="Verdana" w:hAnsi="Verdana"/>
        <w:i/>
        <w:iCs/>
        <w:noProof/>
        <w:sz w:val="20"/>
        <w:szCs w:val="20"/>
      </w:rPr>
      <w:t>2</w:t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A19" w:rsidRDefault="00501A19">
      <w:r>
        <w:separator/>
      </w:r>
    </w:p>
    <w:p w:rsidR="00501A19" w:rsidRDefault="00501A19"/>
    <w:p w:rsidR="00501A19" w:rsidRDefault="00501A19"/>
    <w:p w:rsidR="00501A19" w:rsidRDefault="00501A19" w:rsidP="00757E23"/>
    <w:p w:rsidR="00501A19" w:rsidRDefault="00501A19" w:rsidP="00757E23"/>
    <w:p w:rsidR="00501A19" w:rsidRDefault="00501A19" w:rsidP="00757E23"/>
    <w:p w:rsidR="00501A19" w:rsidRDefault="00501A19" w:rsidP="00255563"/>
    <w:p w:rsidR="00501A19" w:rsidRDefault="00501A19"/>
    <w:p w:rsidR="00501A19" w:rsidRDefault="00501A19"/>
    <w:p w:rsidR="00501A19" w:rsidRDefault="00501A19"/>
    <w:p w:rsidR="00501A19" w:rsidRDefault="00501A19" w:rsidP="0013312B"/>
    <w:p w:rsidR="00501A19" w:rsidRDefault="00501A19" w:rsidP="0013312B"/>
    <w:p w:rsidR="00501A19" w:rsidRDefault="00501A19"/>
    <w:p w:rsidR="00501A19" w:rsidRDefault="00501A19" w:rsidP="007167F3"/>
  </w:footnote>
  <w:footnote w:type="continuationSeparator" w:id="0">
    <w:p w:rsidR="00501A19" w:rsidRDefault="00501A19">
      <w:r>
        <w:continuationSeparator/>
      </w:r>
    </w:p>
    <w:p w:rsidR="00501A19" w:rsidRDefault="00501A19"/>
    <w:p w:rsidR="00501A19" w:rsidRDefault="00501A19"/>
    <w:p w:rsidR="00501A19" w:rsidRDefault="00501A19" w:rsidP="00757E23"/>
    <w:p w:rsidR="00501A19" w:rsidRDefault="00501A19" w:rsidP="00757E23"/>
    <w:p w:rsidR="00501A19" w:rsidRDefault="00501A19" w:rsidP="00757E23"/>
    <w:p w:rsidR="00501A19" w:rsidRDefault="00501A19" w:rsidP="00255563"/>
    <w:p w:rsidR="00501A19" w:rsidRDefault="00501A19"/>
    <w:p w:rsidR="00501A19" w:rsidRDefault="00501A19"/>
    <w:p w:rsidR="00501A19" w:rsidRDefault="00501A19"/>
    <w:p w:rsidR="00501A19" w:rsidRDefault="00501A19" w:rsidP="0013312B"/>
    <w:p w:rsidR="00501A19" w:rsidRDefault="00501A19" w:rsidP="0013312B"/>
    <w:p w:rsidR="00501A19" w:rsidRDefault="00501A19"/>
    <w:p w:rsidR="00501A19" w:rsidRDefault="00501A19" w:rsidP="007167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3F9" w:rsidRDefault="00AC63F9"/>
  <w:p w:rsidR="00AC63F9" w:rsidRDefault="00AC63F9"/>
  <w:p w:rsidR="00AC63F9" w:rsidRDefault="00AC63F9" w:rsidP="00757E23"/>
  <w:p w:rsidR="00AC63F9" w:rsidRDefault="00AC63F9" w:rsidP="00757E23"/>
  <w:p w:rsidR="00AC63F9" w:rsidRDefault="00AC63F9" w:rsidP="00757E23"/>
  <w:p w:rsidR="00AC63F9" w:rsidRDefault="00AC63F9" w:rsidP="00255563"/>
  <w:p w:rsidR="00AC63F9" w:rsidRDefault="00AC63F9" w:rsidP="00255563"/>
  <w:p w:rsidR="00AC63F9" w:rsidRDefault="00AC63F9" w:rsidP="00CC57D7"/>
  <w:p w:rsidR="00AC63F9" w:rsidRDefault="00AC63F9" w:rsidP="0099567E"/>
  <w:p w:rsidR="00AC63F9" w:rsidRDefault="00AC63F9" w:rsidP="0013312B"/>
  <w:p w:rsidR="00AC63F9" w:rsidRDefault="00AC63F9" w:rsidP="0013312B"/>
  <w:p w:rsidR="00AC63F9" w:rsidRDefault="00AC63F9" w:rsidP="0013312B"/>
  <w:p w:rsidR="00AC63F9" w:rsidRDefault="00AC63F9" w:rsidP="007167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6C48"/>
    <w:multiLevelType w:val="hybridMultilevel"/>
    <w:tmpl w:val="40A41D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085121"/>
    <w:multiLevelType w:val="hybridMultilevel"/>
    <w:tmpl w:val="D14E54BA"/>
    <w:lvl w:ilvl="0" w:tplc="BED6BD1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F87929"/>
    <w:multiLevelType w:val="hybridMultilevel"/>
    <w:tmpl w:val="98D4669A"/>
    <w:lvl w:ilvl="0" w:tplc="AF9C602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524EC6"/>
    <w:multiLevelType w:val="hybridMultilevel"/>
    <w:tmpl w:val="32540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A15A5"/>
    <w:multiLevelType w:val="hybridMultilevel"/>
    <w:tmpl w:val="32540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46A20"/>
    <w:multiLevelType w:val="hybridMultilevel"/>
    <w:tmpl w:val="32540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DD"/>
    <w:rsid w:val="000325C6"/>
    <w:rsid w:val="000475BC"/>
    <w:rsid w:val="00091B52"/>
    <w:rsid w:val="000A307A"/>
    <w:rsid w:val="000B1B9C"/>
    <w:rsid w:val="000D1073"/>
    <w:rsid w:val="00103C91"/>
    <w:rsid w:val="0013312B"/>
    <w:rsid w:val="001C4005"/>
    <w:rsid w:val="001D30BC"/>
    <w:rsid w:val="00255563"/>
    <w:rsid w:val="002571EB"/>
    <w:rsid w:val="00257AC1"/>
    <w:rsid w:val="0026207A"/>
    <w:rsid w:val="002632D6"/>
    <w:rsid w:val="00285350"/>
    <w:rsid w:val="00291C10"/>
    <w:rsid w:val="002B67D1"/>
    <w:rsid w:val="002B6924"/>
    <w:rsid w:val="002C54E6"/>
    <w:rsid w:val="002E2E63"/>
    <w:rsid w:val="00307776"/>
    <w:rsid w:val="0032694B"/>
    <w:rsid w:val="003431DD"/>
    <w:rsid w:val="00370C52"/>
    <w:rsid w:val="00397258"/>
    <w:rsid w:val="003A0AB4"/>
    <w:rsid w:val="003C2FFA"/>
    <w:rsid w:val="003D384C"/>
    <w:rsid w:val="003D7934"/>
    <w:rsid w:val="003E375C"/>
    <w:rsid w:val="003E772F"/>
    <w:rsid w:val="0043561F"/>
    <w:rsid w:val="00435CB1"/>
    <w:rsid w:val="00465130"/>
    <w:rsid w:val="00476AF6"/>
    <w:rsid w:val="00495FA9"/>
    <w:rsid w:val="004B2357"/>
    <w:rsid w:val="004E44CA"/>
    <w:rsid w:val="00501A19"/>
    <w:rsid w:val="00566937"/>
    <w:rsid w:val="005A4D7E"/>
    <w:rsid w:val="005C31A4"/>
    <w:rsid w:val="005C3826"/>
    <w:rsid w:val="005D0449"/>
    <w:rsid w:val="005F0F84"/>
    <w:rsid w:val="005F319D"/>
    <w:rsid w:val="005F4FA3"/>
    <w:rsid w:val="00610996"/>
    <w:rsid w:val="00617FFD"/>
    <w:rsid w:val="006207D2"/>
    <w:rsid w:val="00646110"/>
    <w:rsid w:val="006B6E90"/>
    <w:rsid w:val="006D4D51"/>
    <w:rsid w:val="007167F3"/>
    <w:rsid w:val="0074708E"/>
    <w:rsid w:val="00757E23"/>
    <w:rsid w:val="00763468"/>
    <w:rsid w:val="00765CA2"/>
    <w:rsid w:val="0076702D"/>
    <w:rsid w:val="00780F08"/>
    <w:rsid w:val="007B4B86"/>
    <w:rsid w:val="007D215A"/>
    <w:rsid w:val="008469F1"/>
    <w:rsid w:val="008620CF"/>
    <w:rsid w:val="008923DC"/>
    <w:rsid w:val="008963CC"/>
    <w:rsid w:val="008D7591"/>
    <w:rsid w:val="008F0252"/>
    <w:rsid w:val="00930EE0"/>
    <w:rsid w:val="00944C0E"/>
    <w:rsid w:val="0095159E"/>
    <w:rsid w:val="00984CD0"/>
    <w:rsid w:val="0099567E"/>
    <w:rsid w:val="009F2FF9"/>
    <w:rsid w:val="00A3093F"/>
    <w:rsid w:val="00A34B83"/>
    <w:rsid w:val="00A55057"/>
    <w:rsid w:val="00A94969"/>
    <w:rsid w:val="00A978BC"/>
    <w:rsid w:val="00AC63F9"/>
    <w:rsid w:val="00B1390C"/>
    <w:rsid w:val="00B41813"/>
    <w:rsid w:val="00B50FBF"/>
    <w:rsid w:val="00B852F4"/>
    <w:rsid w:val="00BE3789"/>
    <w:rsid w:val="00BF6A92"/>
    <w:rsid w:val="00BF6FED"/>
    <w:rsid w:val="00C12FEB"/>
    <w:rsid w:val="00C2293B"/>
    <w:rsid w:val="00C36DB3"/>
    <w:rsid w:val="00C46F20"/>
    <w:rsid w:val="00C6371F"/>
    <w:rsid w:val="00CC57D7"/>
    <w:rsid w:val="00CC5CAD"/>
    <w:rsid w:val="00D32ABD"/>
    <w:rsid w:val="00D33F3B"/>
    <w:rsid w:val="00D47E41"/>
    <w:rsid w:val="00D56F8D"/>
    <w:rsid w:val="00DF7D58"/>
    <w:rsid w:val="00E1426B"/>
    <w:rsid w:val="00E4789D"/>
    <w:rsid w:val="00E85F07"/>
    <w:rsid w:val="00EC43D9"/>
    <w:rsid w:val="00EE0726"/>
    <w:rsid w:val="00F14C45"/>
    <w:rsid w:val="00F24E79"/>
    <w:rsid w:val="00F436A1"/>
    <w:rsid w:val="00F7279B"/>
    <w:rsid w:val="00F917DC"/>
    <w:rsid w:val="00F94898"/>
    <w:rsid w:val="00FA75C6"/>
    <w:rsid w:val="00FD2260"/>
    <w:rsid w:val="00FD501A"/>
    <w:rsid w:val="00F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C8342-52EC-4642-A585-8D56B5AC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36DB3"/>
    <w:rPr>
      <w:rFonts w:ascii="Calibri" w:hAnsi="Calibri"/>
      <w:sz w:val="24"/>
      <w:szCs w:val="24"/>
      <w:lang w:eastAsia="ja-JP"/>
    </w:rPr>
  </w:style>
  <w:style w:type="character" w:default="1" w:styleId="DefaultParagraphFont">
    <w:name w:val="Default Paragraph Font"/>
    <w:semiHidden/>
    <w:rsid w:val="00495FA9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495FA9"/>
  </w:style>
  <w:style w:type="character" w:styleId="Hyperlink">
    <w:name w:val="Hyperlink"/>
    <w:rsid w:val="008923DC"/>
    <w:rPr>
      <w:color w:val="0000FF"/>
      <w:u w:val="single"/>
      <w:em w:val="none"/>
    </w:rPr>
  </w:style>
  <w:style w:type="character" w:styleId="FollowedHyperlink">
    <w:name w:val="FollowedHyperlink"/>
    <w:rsid w:val="00495FA9"/>
    <w:rPr>
      <w:color w:val="auto"/>
      <w:u w:val="single"/>
    </w:rPr>
  </w:style>
  <w:style w:type="paragraph" w:customStyle="1" w:styleId="Bodytext">
    <w:name w:val="Body text"/>
    <w:basedOn w:val="Normal"/>
    <w:rsid w:val="00495FA9"/>
    <w:pPr>
      <w:spacing w:after="120"/>
      <w:jc w:val="both"/>
    </w:pPr>
    <w:rPr>
      <w:rFonts w:eastAsia="Times New Roman"/>
      <w:lang w:val="el-GR" w:eastAsia="el-GR"/>
    </w:rPr>
  </w:style>
  <w:style w:type="paragraph" w:styleId="Footer">
    <w:name w:val="footer"/>
    <w:basedOn w:val="Normal"/>
    <w:rsid w:val="00E85F07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E85F07"/>
    <w:pPr>
      <w:tabs>
        <w:tab w:val="center" w:pos="4320"/>
        <w:tab w:val="right" w:pos="8640"/>
      </w:tabs>
    </w:pPr>
  </w:style>
  <w:style w:type="character" w:styleId="HTMLCode">
    <w:name w:val="HTML Code"/>
    <w:rsid w:val="00E85F07"/>
    <w:rPr>
      <w:rFonts w:ascii="Courier New" w:eastAsia="PMingLiU" w:hAnsi="Courier New" w:cs="Courier New"/>
      <w:sz w:val="20"/>
      <w:szCs w:val="20"/>
    </w:rPr>
  </w:style>
  <w:style w:type="character" w:styleId="PageNumber">
    <w:name w:val="page number"/>
    <w:basedOn w:val="DefaultParagraphFont"/>
    <w:rsid w:val="00E85F07"/>
  </w:style>
  <w:style w:type="paragraph" w:customStyle="1" w:styleId="StyleLatinCourierNewComplexCourierNew105ptComplex">
    <w:name w:val="Style (Latin) Courier New (Complex) Courier New 10.5 pt (Complex..."/>
    <w:basedOn w:val="Normal"/>
    <w:link w:val="StyleLatinCourierNewComplexCourierNew105ptComplexChar"/>
    <w:autoRedefine/>
    <w:rsid w:val="00E85F07"/>
    <w:pPr>
      <w:jc w:val="both"/>
    </w:pPr>
    <w:rPr>
      <w:rFonts w:ascii="Courier New" w:hAnsi="Courier New" w:cs="Courier New"/>
      <w:bCs/>
      <w:sz w:val="21"/>
      <w:szCs w:val="21"/>
    </w:rPr>
  </w:style>
  <w:style w:type="character" w:customStyle="1" w:styleId="StyleLatinCourierNewComplexCourierNew105ptComplexChar">
    <w:name w:val="Style (Latin) Courier New (Complex) Courier New 10.5 pt (Complex... Char"/>
    <w:link w:val="StyleLatinCourierNewComplexCourierNew105ptComplex"/>
    <w:rsid w:val="00E85F07"/>
    <w:rPr>
      <w:rFonts w:ascii="Courier New" w:eastAsia="PMingLiU" w:hAnsi="Courier New" w:cs="Courier New"/>
      <w:bCs/>
      <w:sz w:val="21"/>
      <w:szCs w:val="21"/>
      <w:lang w:val="en-US" w:eastAsia="zh-TW" w:bidi="ar-SA"/>
    </w:rPr>
  </w:style>
  <w:style w:type="table" w:styleId="TableGrid">
    <w:name w:val="Table Grid"/>
    <w:basedOn w:val="TableNormal"/>
    <w:rsid w:val="005C3826"/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Verdana10pt">
    <w:name w:val="Style Verdana 10 pt"/>
    <w:rsid w:val="00BF6FED"/>
    <w:rPr>
      <w:rFonts w:ascii="Verdana" w:hAnsi="Verdana"/>
      <w:sz w:val="20"/>
      <w:szCs w:val="20"/>
    </w:rPr>
  </w:style>
  <w:style w:type="paragraph" w:customStyle="1" w:styleId="StyleLatinCourierNewComplexCourierNew10ptBoxSing">
    <w:name w:val="Style (Latin) Courier New (Complex) Courier New 10 pt Box: (Sing..."/>
    <w:basedOn w:val="Normal"/>
    <w:autoRedefine/>
    <w:rsid w:val="003431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</w:pPr>
    <w:rPr>
      <w:rFonts w:ascii="Courier New" w:hAnsi="Courier New" w:cs="Courier New"/>
      <w:sz w:val="21"/>
      <w:szCs w:val="20"/>
    </w:rPr>
  </w:style>
  <w:style w:type="character" w:customStyle="1" w:styleId="StyleLatinCourierNewComplexCourierNew11pt">
    <w:name w:val="Style (Latin) Courier New (Complex) Courier New 11 pt"/>
    <w:rsid w:val="00495FA9"/>
    <w:rPr>
      <w:rFonts w:ascii="Courier New" w:hAnsi="Courier New" w:cs="Courier New"/>
      <w:sz w:val="22"/>
      <w:szCs w:val="22"/>
    </w:rPr>
  </w:style>
  <w:style w:type="character" w:customStyle="1" w:styleId="StyleCalibri">
    <w:name w:val="Style Calibri"/>
    <w:rsid w:val="000475BC"/>
    <w:rPr>
      <w:rFonts w:ascii="Calibri" w:hAnsi="Calibri"/>
    </w:rPr>
  </w:style>
  <w:style w:type="paragraph" w:customStyle="1" w:styleId="Style1">
    <w:name w:val="Style1"/>
    <w:basedOn w:val="Normal"/>
    <w:link w:val="Style1Char"/>
    <w:autoRedefine/>
    <w:rsid w:val="00C36DB3"/>
    <w:rPr>
      <w:rFonts w:cs="Tahoma"/>
      <w:szCs w:val="22"/>
    </w:rPr>
  </w:style>
  <w:style w:type="character" w:customStyle="1" w:styleId="Style1Char">
    <w:name w:val="Style1 Char"/>
    <w:link w:val="Style1"/>
    <w:rsid w:val="00C36DB3"/>
    <w:rPr>
      <w:rFonts w:eastAsia="MS Mincho" w:cs="Tahoma"/>
      <w:sz w:val="24"/>
      <w:szCs w:val="22"/>
      <w:lang w:val="en-US" w:eastAsia="ja-JP" w:bidi="ar-SA"/>
    </w:rPr>
  </w:style>
  <w:style w:type="character" w:customStyle="1" w:styleId="StyleLatinCourierNewComplexCourierNew10pt">
    <w:name w:val="Style (Latin) Courier New (Complex) Courier New 10 pt"/>
    <w:rsid w:val="00291C1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eaching\AdvAlgorithms\Assignments\PrefixAverage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-fundamentals.com/tech-interview/dsa/prefix-averages-algorithm-java-program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aveen\Application%20Data\Microsoft\Templates\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Lab.dot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61 - Assignment 1 (Spring 2009)</vt:lpstr>
    </vt:vector>
  </TitlesOfParts>
  <Company>Marquette University</Company>
  <LinksUpToDate>false</LinksUpToDate>
  <CharactersWithSpaces>1858</CharactersWithSpaces>
  <SharedDoc>false</SharedDoc>
  <HLinks>
    <vt:vector size="12" baseType="variant">
      <vt:variant>
        <vt:i4>2162784</vt:i4>
      </vt:variant>
      <vt:variant>
        <vt:i4>3</vt:i4>
      </vt:variant>
      <vt:variant>
        <vt:i4>0</vt:i4>
      </vt:variant>
      <vt:variant>
        <vt:i4>5</vt:i4>
      </vt:variant>
      <vt:variant>
        <vt:lpwstr>PrefixAverage.java</vt:lpwstr>
      </vt:variant>
      <vt:variant>
        <vt:lpwstr/>
      </vt:variant>
      <vt:variant>
        <vt:i4>5505110</vt:i4>
      </vt:variant>
      <vt:variant>
        <vt:i4>0</vt:i4>
      </vt:variant>
      <vt:variant>
        <vt:i4>0</vt:i4>
      </vt:variant>
      <vt:variant>
        <vt:i4>5</vt:i4>
      </vt:variant>
      <vt:variant>
        <vt:lpwstr>http://cs-fundamentals.com/tech-interview/dsa/prefix-averages-algorithm-java-program.php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61 - Assignment 1 (Spring 2009)</dc:title>
  <dc:subject/>
  <dc:creator>praveen</dc:creator>
  <cp:keywords/>
  <dc:description/>
  <cp:lastModifiedBy>Madiraju, Praveen</cp:lastModifiedBy>
  <cp:revision>2</cp:revision>
  <dcterms:created xsi:type="dcterms:W3CDTF">2023-08-31T19:04:00Z</dcterms:created>
  <dcterms:modified xsi:type="dcterms:W3CDTF">2023-08-31T19:04:00Z</dcterms:modified>
</cp:coreProperties>
</file>