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2F" w:rsidRDefault="006005C3" w:rsidP="006D4D51">
      <w:pPr>
        <w:jc w:val="center"/>
        <w:rPr>
          <w:rStyle w:val="StyleCalibri"/>
          <w:b/>
        </w:rPr>
      </w:pPr>
      <w:r>
        <w:rPr>
          <w:rStyle w:val="StyleCalibri"/>
          <w:b/>
        </w:rPr>
        <w:t>AVL &amp; Dynamic Programming</w:t>
      </w:r>
    </w:p>
    <w:p w:rsidR="006D4D51" w:rsidRDefault="006D4D51" w:rsidP="006D4D51">
      <w:pPr>
        <w:jc w:val="center"/>
        <w:rPr>
          <w:rStyle w:val="StyleCalibri"/>
          <w:u w:val="single"/>
        </w:rPr>
      </w:pPr>
    </w:p>
    <w:p w:rsidR="003431DD" w:rsidRPr="000475BC" w:rsidRDefault="006005C3" w:rsidP="003E375C">
      <w:pPr>
        <w:rPr>
          <w:rStyle w:val="StyleCalibri"/>
          <w:u w:val="single"/>
        </w:rPr>
      </w:pPr>
      <w:r>
        <w:rPr>
          <w:rStyle w:val="StyleCalibri"/>
          <w:u w:val="single"/>
        </w:rPr>
        <w:t>Advanced Algorithms – Assign#3</w:t>
      </w:r>
      <w:r w:rsidR="003431DD" w:rsidRPr="000475BC">
        <w:rPr>
          <w:rStyle w:val="StyleCalibri"/>
          <w:u w:val="single"/>
        </w:rPr>
        <w:tab/>
      </w:r>
      <w:r w:rsidR="003431DD" w:rsidRPr="000475BC">
        <w:rPr>
          <w:rStyle w:val="StyleCalibri"/>
          <w:u w:val="single"/>
        </w:rPr>
        <w:tab/>
      </w:r>
      <w:r w:rsidR="002B6924">
        <w:rPr>
          <w:rStyle w:val="StyleCalibri"/>
          <w:u w:val="single"/>
        </w:rPr>
        <w:tab/>
      </w:r>
      <w:r w:rsidR="00C6371F">
        <w:rPr>
          <w:rStyle w:val="StyleCalibri"/>
          <w:u w:val="single"/>
        </w:rPr>
        <w:tab/>
      </w:r>
      <w:r w:rsidR="00C6371F">
        <w:rPr>
          <w:rStyle w:val="StyleCalibri"/>
          <w:u w:val="single"/>
        </w:rPr>
        <w:tab/>
      </w:r>
      <w:r w:rsidR="00C6371F">
        <w:rPr>
          <w:rStyle w:val="StyleCalibri"/>
          <w:u w:val="single"/>
        </w:rPr>
        <w:tab/>
      </w:r>
      <w:r w:rsidR="003431DD" w:rsidRPr="00B50FBF">
        <w:rPr>
          <w:rStyle w:val="StyleCalibri"/>
          <w:b/>
          <w:bCs/>
          <w:u w:val="single"/>
        </w:rPr>
        <w:t xml:space="preserve">Due </w:t>
      </w:r>
      <w:r w:rsidR="000475BC" w:rsidRPr="00B50FBF">
        <w:rPr>
          <w:rStyle w:val="StyleCalibri"/>
          <w:b/>
          <w:bCs/>
          <w:u w:val="single"/>
        </w:rPr>
        <w:t>date:</w:t>
      </w:r>
      <w:r w:rsidR="003431DD" w:rsidRPr="00B50FBF">
        <w:rPr>
          <w:rStyle w:val="StyleCalibri"/>
          <w:b/>
          <w:bCs/>
          <w:u w:val="single"/>
        </w:rPr>
        <w:t xml:space="preserve"> </w:t>
      </w:r>
      <w:r w:rsidR="00CD1B86">
        <w:rPr>
          <w:rStyle w:val="StyleCalibri"/>
          <w:b/>
          <w:bCs/>
          <w:u w:val="single"/>
        </w:rPr>
        <w:t>Oct. 13</w:t>
      </w:r>
      <w:r w:rsidR="00D33F3B" w:rsidRPr="003D384C">
        <w:rPr>
          <w:rStyle w:val="StyleCalibri"/>
          <w:b/>
          <w:bCs/>
          <w:u w:val="single"/>
          <w:vertAlign w:val="superscript"/>
        </w:rPr>
        <w:t>th</w:t>
      </w:r>
    </w:p>
    <w:p w:rsidR="003431DD" w:rsidRDefault="003431DD"/>
    <w:p w:rsidR="006005C3" w:rsidRPr="006005C3" w:rsidRDefault="006005C3" w:rsidP="006005C3">
      <w:pPr>
        <w:pStyle w:val="ListParagraph"/>
        <w:numPr>
          <w:ilvl w:val="0"/>
          <w:numId w:val="3"/>
        </w:numPr>
      </w:pPr>
      <w:r w:rsidRPr="006005C3">
        <w:t xml:space="preserve">Show the result of inserting the nodes </w:t>
      </w:r>
      <w:r>
        <w:t xml:space="preserve">13, 8, 5, 9, 4, 6, 12, 2, 1 and 3 in the order given </w:t>
      </w:r>
      <w:r w:rsidRPr="006005C3">
        <w:t>to an initially empty AVL tree. Show your steps</w:t>
      </w:r>
      <w:r>
        <w:t xml:space="preserve"> after each insertion</w:t>
      </w:r>
      <w:r w:rsidRPr="006005C3">
        <w:t>. It is not enough to just show the final output.</w:t>
      </w:r>
      <w:r>
        <w:br/>
      </w:r>
    </w:p>
    <w:p w:rsidR="006005C3" w:rsidRDefault="006005C3" w:rsidP="0013312B">
      <w:pPr>
        <w:numPr>
          <w:ilvl w:val="0"/>
          <w:numId w:val="3"/>
        </w:numPr>
      </w:pPr>
      <w:r>
        <w:t xml:space="preserve"> Write pseudo code that verifies that an AVL tree is a valid AVL tree. Your algorithm should verify (</w:t>
      </w:r>
      <w:proofErr w:type="spellStart"/>
      <w:r>
        <w:t>i</w:t>
      </w:r>
      <w:proofErr w:type="spellEnd"/>
      <w:r>
        <w:t>) Tree is a binary search tree, (ii) height stored in each node is correct, and (iii) each node maintains height-balance property. Optionally include code as well. Also include the time complexity of your pseudo code.</w:t>
      </w:r>
      <w:r>
        <w:br/>
      </w:r>
    </w:p>
    <w:p w:rsidR="00CD1B86" w:rsidRDefault="0013312B" w:rsidP="0013312B">
      <w:pPr>
        <w:numPr>
          <w:ilvl w:val="0"/>
          <w:numId w:val="3"/>
        </w:numPr>
      </w:pPr>
      <w:r>
        <w:br/>
      </w:r>
      <w:r w:rsidR="006D4D51">
        <w:br/>
      </w:r>
    </w:p>
    <w:p w:rsidR="00CC57D7" w:rsidRDefault="006005C3" w:rsidP="00CD1B86">
      <w:pPr>
        <w:ind w:left="720"/>
      </w:pPr>
      <w:r>
        <w:rPr>
          <w:noProof/>
          <w:lang w:eastAsia="en-US"/>
        </w:rPr>
        <w:drawing>
          <wp:inline distT="0" distB="0" distL="0" distR="0" wp14:anchorId="6E0F11D5" wp14:editId="532C0E77">
            <wp:extent cx="6508750" cy="18351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426" cy="18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86" w:rsidRDefault="00CD1B86" w:rsidP="00CD1B86">
      <w:pPr>
        <w:ind w:left="720"/>
      </w:pPr>
      <w:r>
        <w:t>Also show the dry run of your algorithm labelling the steps.</w:t>
      </w:r>
    </w:p>
    <w:p w:rsidR="006005C3" w:rsidRDefault="006005C3" w:rsidP="007167F3">
      <w:pPr>
        <w:autoSpaceDE w:val="0"/>
        <w:autoSpaceDN w:val="0"/>
        <w:adjustRightInd w:val="0"/>
        <w:rPr>
          <w:rFonts w:ascii="Consolas" w:hAnsi="Consolas" w:cs="Consolas"/>
          <w:color w:val="000000"/>
          <w:sz w:val="30"/>
          <w:szCs w:val="30"/>
          <w:lang w:eastAsia="en-US"/>
        </w:rPr>
      </w:pPr>
    </w:p>
    <w:p w:rsidR="008963CC" w:rsidRDefault="007167F3" w:rsidP="00CD1B86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30"/>
          <w:szCs w:val="30"/>
          <w:lang w:eastAsia="en-US"/>
        </w:rPr>
        <w:tab/>
      </w:r>
      <w:r w:rsidR="00BF6A92">
        <w:t xml:space="preserve"> </w:t>
      </w:r>
    </w:p>
    <w:p w:rsidR="00BF6A92" w:rsidRPr="005A4D7E" w:rsidRDefault="00BF6A92" w:rsidP="00BF6A92">
      <w:pPr>
        <w:autoSpaceDE w:val="0"/>
        <w:autoSpaceDN w:val="0"/>
        <w:adjustRightInd w:val="0"/>
        <w:ind w:left="720"/>
      </w:pPr>
    </w:p>
    <w:p w:rsidR="00930EE0" w:rsidRDefault="00255563" w:rsidP="00255563">
      <w:r w:rsidRPr="00B67604">
        <w:rPr>
          <w:b/>
          <w:bCs/>
        </w:rPr>
        <w:t>Submission</w:t>
      </w:r>
      <w:r w:rsidRPr="00B67604">
        <w:t xml:space="preserve">: </w:t>
      </w:r>
    </w:p>
    <w:p w:rsidR="00255563" w:rsidRPr="00B67604" w:rsidRDefault="00930EE0" w:rsidP="00255563">
      <w:r>
        <w:t xml:space="preserve">Please </w:t>
      </w:r>
      <w:r w:rsidR="008963CC">
        <w:t>upload your solution</w:t>
      </w:r>
      <w:r>
        <w:t xml:space="preserve"> file</w:t>
      </w:r>
      <w:r w:rsidR="00370C52">
        <w:t>s</w:t>
      </w:r>
      <w:r w:rsidR="00CD1B86">
        <w:t xml:space="preserve"> to d2l by the due date.</w:t>
      </w:r>
      <w:bookmarkStart w:id="0" w:name="_GoBack"/>
      <w:bookmarkEnd w:id="0"/>
    </w:p>
    <w:p w:rsidR="00C12FEB" w:rsidRDefault="00C12FEB" w:rsidP="00435CB1">
      <w:pPr>
        <w:rPr>
          <w:rStyle w:val="StyleCalibri"/>
        </w:rPr>
      </w:pPr>
    </w:p>
    <w:sectPr w:rsidR="00C12FEB" w:rsidSect="003C2FFA">
      <w:head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91" w:rsidRDefault="00943891">
      <w:r>
        <w:separator/>
      </w:r>
    </w:p>
    <w:p w:rsidR="00943891" w:rsidRDefault="00943891"/>
    <w:p w:rsidR="00943891" w:rsidRDefault="00943891"/>
    <w:p w:rsidR="00943891" w:rsidRDefault="00943891" w:rsidP="00757E23"/>
    <w:p w:rsidR="00943891" w:rsidRDefault="00943891" w:rsidP="00757E23"/>
    <w:p w:rsidR="00943891" w:rsidRDefault="00943891" w:rsidP="00757E23"/>
    <w:p w:rsidR="00943891" w:rsidRDefault="00943891" w:rsidP="00255563"/>
    <w:p w:rsidR="00943891" w:rsidRDefault="00943891"/>
    <w:p w:rsidR="00943891" w:rsidRDefault="00943891"/>
    <w:p w:rsidR="00943891" w:rsidRDefault="00943891"/>
    <w:p w:rsidR="00943891" w:rsidRDefault="00943891" w:rsidP="0013312B"/>
    <w:p w:rsidR="00943891" w:rsidRDefault="00943891" w:rsidP="0013312B"/>
    <w:p w:rsidR="00943891" w:rsidRDefault="00943891"/>
    <w:p w:rsidR="00943891" w:rsidRDefault="00943891" w:rsidP="007167F3"/>
  </w:endnote>
  <w:endnote w:type="continuationSeparator" w:id="0">
    <w:p w:rsidR="00943891" w:rsidRDefault="00943891">
      <w:r>
        <w:continuationSeparator/>
      </w:r>
    </w:p>
    <w:p w:rsidR="00943891" w:rsidRDefault="00943891"/>
    <w:p w:rsidR="00943891" w:rsidRDefault="00943891"/>
    <w:p w:rsidR="00943891" w:rsidRDefault="00943891" w:rsidP="00757E23"/>
    <w:p w:rsidR="00943891" w:rsidRDefault="00943891" w:rsidP="00757E23"/>
    <w:p w:rsidR="00943891" w:rsidRDefault="00943891" w:rsidP="00757E23"/>
    <w:p w:rsidR="00943891" w:rsidRDefault="00943891" w:rsidP="00255563"/>
    <w:p w:rsidR="00943891" w:rsidRDefault="00943891"/>
    <w:p w:rsidR="00943891" w:rsidRDefault="00943891"/>
    <w:p w:rsidR="00943891" w:rsidRDefault="00943891"/>
    <w:p w:rsidR="00943891" w:rsidRDefault="00943891" w:rsidP="0013312B"/>
    <w:p w:rsidR="00943891" w:rsidRDefault="00943891" w:rsidP="0013312B"/>
    <w:p w:rsidR="00943891" w:rsidRDefault="00943891"/>
    <w:p w:rsidR="00943891" w:rsidRDefault="00943891" w:rsidP="00716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3F9" w:rsidRPr="008469F1" w:rsidRDefault="006D4D51" w:rsidP="008469F1">
    <w:pPr>
      <w:pStyle w:val="Footer"/>
      <w:tabs>
        <w:tab w:val="left" w:pos="6225"/>
        <w:tab w:val="right" w:pos="9648"/>
      </w:tabs>
      <w:rPr>
        <w:rFonts w:ascii="Verdana" w:hAnsi="Verdana"/>
        <w:i/>
        <w:iCs/>
        <w:sz w:val="20"/>
        <w:szCs w:val="20"/>
      </w:rPr>
    </w:pPr>
    <w:r>
      <w:rPr>
        <w:rFonts w:ascii="Verdana" w:hAnsi="Verdana"/>
        <w:i/>
        <w:iCs/>
        <w:sz w:val="20"/>
        <w:szCs w:val="20"/>
      </w:rPr>
      <w:tab/>
    </w:r>
    <w:r w:rsidR="008469F1">
      <w:rPr>
        <w:rFonts w:ascii="Verdana" w:hAnsi="Verdana"/>
        <w:i/>
        <w:iCs/>
        <w:sz w:val="20"/>
        <w:szCs w:val="20"/>
      </w:rPr>
      <w:tab/>
    </w:r>
    <w:r w:rsidR="00255563">
      <w:rPr>
        <w:rFonts w:ascii="Verdana" w:hAnsi="Verdana"/>
        <w:i/>
        <w:iCs/>
        <w:sz w:val="20"/>
        <w:szCs w:val="20"/>
      </w:rPr>
      <w:tab/>
    </w:r>
    <w:r w:rsidR="00255563">
      <w:rPr>
        <w:rFonts w:ascii="Verdana" w:hAnsi="Verdana"/>
        <w:i/>
        <w:iCs/>
        <w:sz w:val="20"/>
        <w:szCs w:val="20"/>
      </w:rPr>
      <w:tab/>
    </w:r>
    <w:r w:rsidR="00AC63F9" w:rsidRPr="002B67D1">
      <w:rPr>
        <w:rFonts w:ascii="Verdana" w:hAnsi="Verdana"/>
        <w:i/>
        <w:iCs/>
        <w:sz w:val="20"/>
        <w:szCs w:val="20"/>
      </w:rPr>
      <w:t xml:space="preserve">Page 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begin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instrText xml:space="preserve"> PAGE </w:instrTex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separate"/>
    </w:r>
    <w:r w:rsidR="00CD1B86">
      <w:rPr>
        <w:rStyle w:val="PageNumber"/>
        <w:rFonts w:ascii="Verdana" w:hAnsi="Verdana"/>
        <w:i/>
        <w:iCs/>
        <w:noProof/>
        <w:sz w:val="20"/>
        <w:szCs w:val="20"/>
      </w:rPr>
      <w:t>1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end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t xml:space="preserve"> of 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begin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instrText xml:space="preserve"> NUMPAGES </w:instrTex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separate"/>
    </w:r>
    <w:r w:rsidR="00CD1B86">
      <w:rPr>
        <w:rStyle w:val="PageNumber"/>
        <w:rFonts w:ascii="Verdana" w:hAnsi="Verdana"/>
        <w:i/>
        <w:iCs/>
        <w:noProof/>
        <w:sz w:val="20"/>
        <w:szCs w:val="20"/>
      </w:rPr>
      <w:t>1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91" w:rsidRDefault="00943891">
      <w:r>
        <w:separator/>
      </w:r>
    </w:p>
    <w:p w:rsidR="00943891" w:rsidRDefault="00943891"/>
    <w:p w:rsidR="00943891" w:rsidRDefault="00943891"/>
    <w:p w:rsidR="00943891" w:rsidRDefault="00943891" w:rsidP="00757E23"/>
    <w:p w:rsidR="00943891" w:rsidRDefault="00943891" w:rsidP="00757E23"/>
    <w:p w:rsidR="00943891" w:rsidRDefault="00943891" w:rsidP="00757E23"/>
    <w:p w:rsidR="00943891" w:rsidRDefault="00943891" w:rsidP="00255563"/>
    <w:p w:rsidR="00943891" w:rsidRDefault="00943891"/>
    <w:p w:rsidR="00943891" w:rsidRDefault="00943891"/>
    <w:p w:rsidR="00943891" w:rsidRDefault="00943891"/>
    <w:p w:rsidR="00943891" w:rsidRDefault="00943891" w:rsidP="0013312B"/>
    <w:p w:rsidR="00943891" w:rsidRDefault="00943891" w:rsidP="0013312B"/>
    <w:p w:rsidR="00943891" w:rsidRDefault="00943891"/>
    <w:p w:rsidR="00943891" w:rsidRDefault="00943891" w:rsidP="007167F3"/>
  </w:footnote>
  <w:footnote w:type="continuationSeparator" w:id="0">
    <w:p w:rsidR="00943891" w:rsidRDefault="00943891">
      <w:r>
        <w:continuationSeparator/>
      </w:r>
    </w:p>
    <w:p w:rsidR="00943891" w:rsidRDefault="00943891"/>
    <w:p w:rsidR="00943891" w:rsidRDefault="00943891"/>
    <w:p w:rsidR="00943891" w:rsidRDefault="00943891" w:rsidP="00757E23"/>
    <w:p w:rsidR="00943891" w:rsidRDefault="00943891" w:rsidP="00757E23"/>
    <w:p w:rsidR="00943891" w:rsidRDefault="00943891" w:rsidP="00757E23"/>
    <w:p w:rsidR="00943891" w:rsidRDefault="00943891" w:rsidP="00255563"/>
    <w:p w:rsidR="00943891" w:rsidRDefault="00943891"/>
    <w:p w:rsidR="00943891" w:rsidRDefault="00943891"/>
    <w:p w:rsidR="00943891" w:rsidRDefault="00943891"/>
    <w:p w:rsidR="00943891" w:rsidRDefault="00943891" w:rsidP="0013312B"/>
    <w:p w:rsidR="00943891" w:rsidRDefault="00943891" w:rsidP="0013312B"/>
    <w:p w:rsidR="00943891" w:rsidRDefault="00943891"/>
    <w:p w:rsidR="00943891" w:rsidRDefault="00943891" w:rsidP="007167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3F9" w:rsidRDefault="00AC63F9"/>
  <w:p w:rsidR="00AC63F9" w:rsidRDefault="00AC63F9"/>
  <w:p w:rsidR="00AC63F9" w:rsidRDefault="00AC63F9" w:rsidP="00757E23"/>
  <w:p w:rsidR="00AC63F9" w:rsidRDefault="00AC63F9" w:rsidP="00757E23"/>
  <w:p w:rsidR="00AC63F9" w:rsidRDefault="00AC63F9" w:rsidP="00757E23"/>
  <w:p w:rsidR="00AC63F9" w:rsidRDefault="00AC63F9" w:rsidP="00255563"/>
  <w:p w:rsidR="00AC63F9" w:rsidRDefault="00AC63F9" w:rsidP="00255563"/>
  <w:p w:rsidR="00AC63F9" w:rsidRDefault="00AC63F9" w:rsidP="00CC57D7"/>
  <w:p w:rsidR="00AC63F9" w:rsidRDefault="00AC63F9" w:rsidP="0099567E"/>
  <w:p w:rsidR="00AC63F9" w:rsidRDefault="00AC63F9" w:rsidP="0013312B"/>
  <w:p w:rsidR="00AC63F9" w:rsidRDefault="00AC63F9" w:rsidP="0013312B"/>
  <w:p w:rsidR="00AC63F9" w:rsidRDefault="00AC63F9" w:rsidP="0013312B"/>
  <w:p w:rsidR="00AC63F9" w:rsidRDefault="00AC63F9" w:rsidP="007167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C48"/>
    <w:multiLevelType w:val="hybridMultilevel"/>
    <w:tmpl w:val="40A41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085121"/>
    <w:multiLevelType w:val="hybridMultilevel"/>
    <w:tmpl w:val="D14E54BA"/>
    <w:lvl w:ilvl="0" w:tplc="BED6BD1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F87929"/>
    <w:multiLevelType w:val="hybridMultilevel"/>
    <w:tmpl w:val="98D4669A"/>
    <w:lvl w:ilvl="0" w:tplc="AF9C60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524EC6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A15A5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6A20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DD"/>
    <w:rsid w:val="000325C6"/>
    <w:rsid w:val="000475BC"/>
    <w:rsid w:val="00091B52"/>
    <w:rsid w:val="000A307A"/>
    <w:rsid w:val="000B1B9C"/>
    <w:rsid w:val="000D1073"/>
    <w:rsid w:val="00103C91"/>
    <w:rsid w:val="0013312B"/>
    <w:rsid w:val="001C4005"/>
    <w:rsid w:val="001D30BC"/>
    <w:rsid w:val="00255563"/>
    <w:rsid w:val="002571EB"/>
    <w:rsid w:val="00257AC1"/>
    <w:rsid w:val="0026207A"/>
    <w:rsid w:val="002632D6"/>
    <w:rsid w:val="00285350"/>
    <w:rsid w:val="00291C10"/>
    <w:rsid w:val="002B67D1"/>
    <w:rsid w:val="002B6924"/>
    <w:rsid w:val="002C54E6"/>
    <w:rsid w:val="002E2E63"/>
    <w:rsid w:val="00307776"/>
    <w:rsid w:val="0032694B"/>
    <w:rsid w:val="003431DD"/>
    <w:rsid w:val="00370C52"/>
    <w:rsid w:val="00397258"/>
    <w:rsid w:val="003A0AB4"/>
    <w:rsid w:val="003C2FFA"/>
    <w:rsid w:val="003D384C"/>
    <w:rsid w:val="003D7934"/>
    <w:rsid w:val="003E375C"/>
    <w:rsid w:val="003E772F"/>
    <w:rsid w:val="0043561F"/>
    <w:rsid w:val="00435CB1"/>
    <w:rsid w:val="00465130"/>
    <w:rsid w:val="00476AF6"/>
    <w:rsid w:val="00495FA9"/>
    <w:rsid w:val="004B2357"/>
    <w:rsid w:val="004E44CA"/>
    <w:rsid w:val="00501A19"/>
    <w:rsid w:val="00566937"/>
    <w:rsid w:val="005A4D7E"/>
    <w:rsid w:val="005C31A4"/>
    <w:rsid w:val="005C3826"/>
    <w:rsid w:val="005D0449"/>
    <w:rsid w:val="005F0F84"/>
    <w:rsid w:val="005F319D"/>
    <w:rsid w:val="005F4FA3"/>
    <w:rsid w:val="006005C3"/>
    <w:rsid w:val="00610996"/>
    <w:rsid w:val="00617FFD"/>
    <w:rsid w:val="006207D2"/>
    <w:rsid w:val="00646110"/>
    <w:rsid w:val="006B6E90"/>
    <w:rsid w:val="006D4D51"/>
    <w:rsid w:val="007167F3"/>
    <w:rsid w:val="0074708E"/>
    <w:rsid w:val="00757E23"/>
    <w:rsid w:val="00763468"/>
    <w:rsid w:val="00765CA2"/>
    <w:rsid w:val="0076702D"/>
    <w:rsid w:val="00780F08"/>
    <w:rsid w:val="007B4B86"/>
    <w:rsid w:val="007D215A"/>
    <w:rsid w:val="008469F1"/>
    <w:rsid w:val="008620CF"/>
    <w:rsid w:val="008923DC"/>
    <w:rsid w:val="008963CC"/>
    <w:rsid w:val="008D7591"/>
    <w:rsid w:val="008F0252"/>
    <w:rsid w:val="00930EE0"/>
    <w:rsid w:val="00943891"/>
    <w:rsid w:val="00944C0E"/>
    <w:rsid w:val="0095159E"/>
    <w:rsid w:val="00984CD0"/>
    <w:rsid w:val="0099567E"/>
    <w:rsid w:val="009F2FF9"/>
    <w:rsid w:val="00A3093F"/>
    <w:rsid w:val="00A34B83"/>
    <w:rsid w:val="00A55057"/>
    <w:rsid w:val="00A94969"/>
    <w:rsid w:val="00A978BC"/>
    <w:rsid w:val="00AC63F9"/>
    <w:rsid w:val="00B1390C"/>
    <w:rsid w:val="00B41813"/>
    <w:rsid w:val="00B50FBF"/>
    <w:rsid w:val="00B852F4"/>
    <w:rsid w:val="00BE3789"/>
    <w:rsid w:val="00BF6A92"/>
    <w:rsid w:val="00BF6FED"/>
    <w:rsid w:val="00C12FEB"/>
    <w:rsid w:val="00C2293B"/>
    <w:rsid w:val="00C36DB3"/>
    <w:rsid w:val="00C46F20"/>
    <w:rsid w:val="00C6371F"/>
    <w:rsid w:val="00CC57D7"/>
    <w:rsid w:val="00CC5CAD"/>
    <w:rsid w:val="00CD1B86"/>
    <w:rsid w:val="00D32ABD"/>
    <w:rsid w:val="00D33F3B"/>
    <w:rsid w:val="00D47E41"/>
    <w:rsid w:val="00D56F8D"/>
    <w:rsid w:val="00DF7D58"/>
    <w:rsid w:val="00E1426B"/>
    <w:rsid w:val="00E4789D"/>
    <w:rsid w:val="00E85F07"/>
    <w:rsid w:val="00EC43D9"/>
    <w:rsid w:val="00EE0726"/>
    <w:rsid w:val="00F14C45"/>
    <w:rsid w:val="00F24E79"/>
    <w:rsid w:val="00F436A1"/>
    <w:rsid w:val="00F7279B"/>
    <w:rsid w:val="00F917DC"/>
    <w:rsid w:val="00F94898"/>
    <w:rsid w:val="00FA75C6"/>
    <w:rsid w:val="00FD2260"/>
    <w:rsid w:val="00FD501A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0A2FE"/>
  <w15:chartTrackingRefBased/>
  <w15:docId w15:val="{45CC8342-52EC-4642-A585-8D56B5AC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36DB3"/>
    <w:rPr>
      <w:rFonts w:ascii="Calibri" w:hAnsi="Calibri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23DC"/>
    <w:rPr>
      <w:color w:val="0000FF"/>
      <w:u w:val="single"/>
      <w:em w:val="none"/>
    </w:rPr>
  </w:style>
  <w:style w:type="character" w:styleId="FollowedHyperlink">
    <w:name w:val="FollowedHyperlink"/>
    <w:rsid w:val="00495FA9"/>
    <w:rPr>
      <w:color w:val="auto"/>
      <w:u w:val="single"/>
    </w:rPr>
  </w:style>
  <w:style w:type="paragraph" w:customStyle="1" w:styleId="BodyText1">
    <w:name w:val="Body Text1"/>
    <w:basedOn w:val="Normal"/>
    <w:rsid w:val="00495FA9"/>
    <w:pPr>
      <w:spacing w:after="120"/>
      <w:jc w:val="both"/>
    </w:pPr>
    <w:rPr>
      <w:rFonts w:eastAsia="Times New Roman"/>
      <w:lang w:val="el-GR" w:eastAsia="el-GR"/>
    </w:rPr>
  </w:style>
  <w:style w:type="paragraph" w:styleId="Footer">
    <w:name w:val="footer"/>
    <w:basedOn w:val="Normal"/>
    <w:rsid w:val="00E85F0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85F07"/>
    <w:pPr>
      <w:tabs>
        <w:tab w:val="center" w:pos="4320"/>
        <w:tab w:val="right" w:pos="8640"/>
      </w:tabs>
    </w:pPr>
  </w:style>
  <w:style w:type="character" w:styleId="HTMLCode">
    <w:name w:val="HTML Code"/>
    <w:rsid w:val="00E85F07"/>
    <w:rPr>
      <w:rFonts w:ascii="Courier New" w:eastAsia="PMingLiU" w:hAnsi="Courier New" w:cs="Courier New"/>
      <w:sz w:val="20"/>
      <w:szCs w:val="20"/>
    </w:rPr>
  </w:style>
  <w:style w:type="character" w:styleId="PageNumber">
    <w:name w:val="page number"/>
    <w:basedOn w:val="DefaultParagraphFont"/>
    <w:rsid w:val="00E85F07"/>
  </w:style>
  <w:style w:type="paragraph" w:customStyle="1" w:styleId="StyleLatinCourierNewComplexCourierNew105ptComplex">
    <w:name w:val="Style (Latin) Courier New (Complex) Courier New 10.5 pt (Complex..."/>
    <w:basedOn w:val="Normal"/>
    <w:link w:val="StyleLatinCourierNewComplexCourierNew105ptComplexChar"/>
    <w:autoRedefine/>
    <w:rsid w:val="00E85F07"/>
    <w:pPr>
      <w:jc w:val="both"/>
    </w:pPr>
    <w:rPr>
      <w:rFonts w:ascii="Courier New" w:hAnsi="Courier New" w:cs="Courier New"/>
      <w:bCs/>
      <w:sz w:val="21"/>
      <w:szCs w:val="21"/>
    </w:rPr>
  </w:style>
  <w:style w:type="character" w:customStyle="1" w:styleId="StyleLatinCourierNewComplexCourierNew105ptComplexChar">
    <w:name w:val="Style (Latin) Courier New (Complex) Courier New 10.5 pt (Complex... Char"/>
    <w:link w:val="StyleLatinCourierNewComplexCourierNew105ptComplex"/>
    <w:rsid w:val="00E85F07"/>
    <w:rPr>
      <w:rFonts w:ascii="Courier New" w:eastAsia="PMingLiU" w:hAnsi="Courier New" w:cs="Courier New"/>
      <w:bCs/>
      <w:sz w:val="21"/>
      <w:szCs w:val="21"/>
      <w:lang w:val="en-US" w:eastAsia="zh-TW" w:bidi="ar-SA"/>
    </w:rPr>
  </w:style>
  <w:style w:type="table" w:styleId="TableGrid">
    <w:name w:val="Table Grid"/>
    <w:basedOn w:val="TableNormal"/>
    <w:rsid w:val="005C3826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erdana10pt">
    <w:name w:val="Style Verdana 10 pt"/>
    <w:rsid w:val="00BF6FED"/>
    <w:rPr>
      <w:rFonts w:ascii="Verdana" w:hAnsi="Verdana"/>
      <w:sz w:val="20"/>
      <w:szCs w:val="20"/>
    </w:rPr>
  </w:style>
  <w:style w:type="paragraph" w:customStyle="1" w:styleId="StyleLatinCourierNewComplexCourierNew10ptBoxSing">
    <w:name w:val="Style (Latin) Courier New (Complex) Courier New 10 pt Box: (Sing..."/>
    <w:basedOn w:val="Normal"/>
    <w:autoRedefine/>
    <w:rsid w:val="00343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</w:pPr>
    <w:rPr>
      <w:rFonts w:ascii="Courier New" w:hAnsi="Courier New" w:cs="Courier New"/>
      <w:sz w:val="21"/>
      <w:szCs w:val="20"/>
    </w:rPr>
  </w:style>
  <w:style w:type="character" w:customStyle="1" w:styleId="StyleLatinCourierNewComplexCourierNew11pt">
    <w:name w:val="Style (Latin) Courier New (Complex) Courier New 11 pt"/>
    <w:rsid w:val="00495FA9"/>
    <w:rPr>
      <w:rFonts w:ascii="Courier New" w:hAnsi="Courier New" w:cs="Courier New"/>
      <w:sz w:val="22"/>
      <w:szCs w:val="22"/>
    </w:rPr>
  </w:style>
  <w:style w:type="character" w:customStyle="1" w:styleId="StyleCalibri">
    <w:name w:val="Style Calibri"/>
    <w:rsid w:val="000475BC"/>
    <w:rPr>
      <w:rFonts w:ascii="Calibri" w:hAnsi="Calibri"/>
    </w:rPr>
  </w:style>
  <w:style w:type="paragraph" w:customStyle="1" w:styleId="Style1">
    <w:name w:val="Style1"/>
    <w:basedOn w:val="Normal"/>
    <w:link w:val="Style1Char"/>
    <w:autoRedefine/>
    <w:rsid w:val="00C36DB3"/>
    <w:rPr>
      <w:rFonts w:cs="Tahoma"/>
      <w:szCs w:val="22"/>
    </w:rPr>
  </w:style>
  <w:style w:type="character" w:customStyle="1" w:styleId="Style1Char">
    <w:name w:val="Style1 Char"/>
    <w:link w:val="Style1"/>
    <w:rsid w:val="00C36DB3"/>
    <w:rPr>
      <w:rFonts w:eastAsia="MS Mincho" w:cs="Tahoma"/>
      <w:sz w:val="24"/>
      <w:szCs w:val="22"/>
      <w:lang w:val="en-US" w:eastAsia="ja-JP" w:bidi="ar-SA"/>
    </w:rPr>
  </w:style>
  <w:style w:type="character" w:customStyle="1" w:styleId="StyleLatinCourierNewComplexCourierNew10pt">
    <w:name w:val="Style (Latin) Courier New (Complex) Courier New 10 pt"/>
    <w:rsid w:val="00291C1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een\Application%20Data\Microsoft\Templates\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61 - Assignment 1 (Spring 2009)</vt:lpstr>
    </vt:vector>
  </TitlesOfParts>
  <Company>Marquette University</Company>
  <LinksUpToDate>false</LinksUpToDate>
  <CharactersWithSpaces>758</CharactersWithSpaces>
  <SharedDoc>false</SharedDoc>
  <HLinks>
    <vt:vector size="12" baseType="variant">
      <vt:variant>
        <vt:i4>2162784</vt:i4>
      </vt:variant>
      <vt:variant>
        <vt:i4>3</vt:i4>
      </vt:variant>
      <vt:variant>
        <vt:i4>0</vt:i4>
      </vt:variant>
      <vt:variant>
        <vt:i4>5</vt:i4>
      </vt:variant>
      <vt:variant>
        <vt:lpwstr>PrefixAverage.java</vt:lpwstr>
      </vt:variant>
      <vt:variant>
        <vt:lpwstr/>
      </vt:variant>
      <vt:variant>
        <vt:i4>5505110</vt:i4>
      </vt:variant>
      <vt:variant>
        <vt:i4>0</vt:i4>
      </vt:variant>
      <vt:variant>
        <vt:i4>0</vt:i4>
      </vt:variant>
      <vt:variant>
        <vt:i4>5</vt:i4>
      </vt:variant>
      <vt:variant>
        <vt:lpwstr>http://cs-fundamentals.com/tech-interview/dsa/prefix-averages-algorithm-java-program.php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61 - Assignment 1 (Spring 2009)</dc:title>
  <dc:subject/>
  <dc:creator>praveen</dc:creator>
  <cp:keywords/>
  <dc:description/>
  <cp:lastModifiedBy>Madiraju, Praveen</cp:lastModifiedBy>
  <cp:revision>3</cp:revision>
  <dcterms:created xsi:type="dcterms:W3CDTF">2023-08-31T19:04:00Z</dcterms:created>
  <dcterms:modified xsi:type="dcterms:W3CDTF">2023-10-05T20:19:00Z</dcterms:modified>
</cp:coreProperties>
</file>